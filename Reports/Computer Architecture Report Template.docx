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10150343"/>
        <w:docPartObj>
          <w:docPartGallery w:val="Cover Pages"/>
          <w:docPartUnique/>
        </w:docPartObj>
      </w:sdtPr>
      <w:sdtEndPr>
        <w:rPr>
          <w:noProof/>
          <w:color w:val="775F55" w:themeColor="text2"/>
          <w:sz w:val="32"/>
          <w:szCs w:val="32"/>
        </w:rPr>
      </w:sdtEndPr>
      <w:sdtContent>
        <w:p w:rsidR="007111B3" w:rsidRDefault="00BE448B">
          <w:pPr>
            <w:rPr>
              <w:noProof/>
              <w:color w:val="775F55" w:themeColor="text2"/>
              <w:sz w:val="32"/>
              <w:szCs w:val="4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731520"/>
                    <wp:effectExtent l="0" t="0" r="0" b="11430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731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111B3" w:rsidRDefault="00BE448B">
                                <w:pPr>
                                  <w:pStyle w:val="Subtitle"/>
                                </w:pPr>
                                <w:r>
                                  <w:t xml:space="preserve"> </w:t>
                                </w:r>
                                <w:sdt>
                                  <w:sdtPr>
                                    <w:alias w:val="Your Name"/>
                                    <w:tag w:val=""/>
                                    <w:id w:val="157029710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F1CC1">
                                      <w:t>Mark Noone</w:t>
                                    </w:r>
                                  </w:sdtContent>
                                </w:sdt>
                              </w:p>
                              <w:p w:rsidR="007111B3" w:rsidRDefault="00BE448B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733736139"/>
                                    <w:placeholder>
                                      <w:docPart w:val="E157DB5E0E7646408F49C76EBFC799F0"/>
                                    </w:placeholder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F1CC1">
                                      <w:t>15319898</w:t>
                                    </w:r>
                                  </w:sdtContent>
                                </w:sdt>
                              </w:p>
                              <w:p w:rsidR="007111B3" w:rsidRDefault="00BE448B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 Address"/>
                                    <w:tag w:val=""/>
                                    <w:id w:val="-1515219664"/>
                                    <w:placeholder>
                                      <w:docPart w:val="5A84E8B0B0B84B4F94A7D3D80A594703"/>
                                    </w:placeholder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F1CC1">
                                      <w:t>MANOONE@TCD.ie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26" type="#_x0000_t202" alt="Presenter, company name and address" style="position:absolute;left:0;text-align:left;margin-left:401.8pt;margin-top:0;width:453pt;height:57.6pt;z-index:251661312;visibility:visible;mso-wrap-style:square;mso-width-percent:471;mso-height-percent:0;mso-top-percent:837;mso-wrap-distance-left:9pt;mso-wrap-distance-top:0;mso-wrap-distance-right:9pt;mso-wrap-distance-bottom:0;mso-position-horizontal:right;mso-position-horizontal-relative:margin;mso-position-vertical-relative:page;mso-width-percent:471;mso-height-percent: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" filled="f" stroked="f" strokeweight=".5pt">
                    <v:textbox inset="0,0,0,0">
                      <w:txbxContent>
                        <w:p w:rsidR="007111B3" w:rsidRDefault="00BE448B">
                          <w:pPr>
                            <w:pStyle w:val="Subtitle"/>
                          </w:pPr>
                          <w:r>
                            <w:t xml:space="preserve"> </w:t>
                          </w:r>
                          <w:sdt>
                            <w:sdtPr>
                              <w:alias w:val="Your Name"/>
                              <w:tag w:val=""/>
                              <w:id w:val="157029710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F1CC1">
                                <w:t>Mark Noone</w:t>
                              </w:r>
                            </w:sdtContent>
                          </w:sdt>
                        </w:p>
                        <w:p w:rsidR="007111B3" w:rsidRDefault="00BE448B">
                          <w:pPr>
                            <w:pStyle w:val="Contactinfo"/>
                          </w:pPr>
                          <w:sdt>
                            <w:sdtPr>
                              <w:alias w:val="Company"/>
                              <w:tag w:val=""/>
                              <w:id w:val="733736139"/>
                              <w:placeholder>
                                <w:docPart w:val="E157DB5E0E7646408F49C76EBFC799F0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F1CC1">
                                <w:t>15319898</w:t>
                              </w:r>
                            </w:sdtContent>
                          </w:sdt>
                        </w:p>
                        <w:p w:rsidR="007111B3" w:rsidRDefault="00BE448B">
                          <w:pPr>
                            <w:pStyle w:val="Contactinfo"/>
                          </w:pPr>
                          <w:sdt>
                            <w:sdtPr>
                              <w:alias w:val="Company Address"/>
                              <w:tag w:val=""/>
                              <w:id w:val="-1515219664"/>
                              <w:placeholder>
                                <w:docPart w:val="5A84E8B0B0B84B4F94A7D3D80A594703"/>
                              </w:placeholder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F1CC1">
                                <w:t>MANOONE@TCD.ie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4577680</wp:posOffset>
                    </wp:positionV>
                    <wp:extent cx="5522976" cy="525780"/>
                    <wp:effectExtent l="0" t="0" r="1905" b="635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976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111B3" w:rsidRPr="001F1CC1" w:rsidRDefault="001F1CC1">
                                <w:pPr>
                                  <w:pStyle w:val="Logo"/>
                                  <w:rPr>
                                    <w:sz w:val="144"/>
                                  </w:rPr>
                                </w:pPr>
                                <w:r w:rsidRPr="001F1CC1">
                                  <w:rPr>
                                    <w:sz w:val="144"/>
                                  </w:rPr>
                                  <w:t>Tutorial 2</w:t>
                                </w:r>
                              </w:p>
                              <w:sdt>
                                <w:sdtPr>
                                  <w:alias w:val="Title"/>
                                  <w:tag w:val=""/>
                                  <w:id w:val="-136474728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111B3" w:rsidRDefault="001F1CC1">
                                    <w:pPr>
                                      <w:pStyle w:val="Title"/>
                                    </w:pPr>
                                    <w:r>
                                      <w:t>COMPUTER ARCHITECTURE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itle"/>
                                  <w:tag w:val=""/>
                                  <w:id w:val="-12625952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111B3" w:rsidRDefault="001F1CC1">
                                    <w:pPr>
                                      <w:pStyle w:val="Subtitle"/>
                                    </w:pPr>
                                    <w:r>
                                      <w:t>CS3021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37" o:spid="_x0000_s1027" type="#_x0000_t202" alt="Title and subtitle" style="position:absolute;left:0;text-align:left;margin-left:383.7pt;margin-top:360.45pt;width:434.9pt;height:41.4pt;z-index:251660288;visibility:visible;mso-wrap-style:square;mso-width-percent:0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" filled="f" stroked="f" strokeweight=".5pt">
                    <v:textbox inset="0,0,0,0">
                      <w:txbxContent>
                        <w:p w:rsidR="007111B3" w:rsidRPr="001F1CC1" w:rsidRDefault="001F1CC1">
                          <w:pPr>
                            <w:pStyle w:val="Logo"/>
                            <w:rPr>
                              <w:sz w:val="144"/>
                            </w:rPr>
                          </w:pPr>
                          <w:r w:rsidRPr="001F1CC1">
                            <w:rPr>
                              <w:sz w:val="144"/>
                            </w:rPr>
                            <w:t>Tutorial 2</w:t>
                          </w:r>
                        </w:p>
                        <w:sdt>
                          <w:sdtPr>
                            <w:alias w:val="Title"/>
                            <w:tag w:val=""/>
                            <w:id w:val="-136474728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111B3" w:rsidRDefault="001F1CC1">
                              <w:pPr>
                                <w:pStyle w:val="Title"/>
                              </w:pPr>
                              <w:r>
                                <w:t>COMPUTER ARCHITECTURE</w:t>
                              </w:r>
                            </w:p>
                          </w:sdtContent>
                        </w:sdt>
                        <w:sdt>
                          <w:sdtPr>
                            <w:alias w:val="Subtitle"/>
                            <w:tag w:val=""/>
                            <w:id w:val="-12625952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111B3" w:rsidRDefault="001F1CC1">
                              <w:pPr>
                                <w:pStyle w:val="Subtitle"/>
                              </w:pPr>
                              <w:r>
                                <w:t>CS3021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Date"/>
                                  <w:tag w:val=""/>
                                  <w:id w:val="100124212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0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111B3" w:rsidRDefault="001F1CC1">
                                    <w:pPr>
                                      <w:pStyle w:val="Subtitle"/>
                                    </w:pPr>
                                    <w:r>
                                      <w:t>October 18,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33" o:spid="_x0000_s1028" type="#_x0000_t202" alt="Version number and date" style="position:absolute;left:0;text-align:left;margin-left:237.05pt;margin-top:0;width:288.25pt;height:287.5pt;z-index:251662336;visibility:visible;mso-wrap-style:square;mso-width-percent:471;mso-height-percent:363;mso-top-percent:91;mso-wrap-distance-left:9pt;mso-wrap-distance-top:0;mso-wrap-distance-right:9pt;mso-wrap-distance-bottom:0;mso-position-horizontal:right;mso-position-horizontal-relative:margin;mso-position-vertical-relative:page;mso-width-percent:471;mso-height-percent:363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Date"/>
                            <w:tag w:val=""/>
                            <w:id w:val="100124212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0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111B3" w:rsidRDefault="001F1CC1">
                              <w:pPr>
                                <w:pStyle w:val="Subtitle"/>
                              </w:pPr>
                              <w:r>
                                <w:t>October 18,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title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D3D0FA" id="Group 38" o:spid="_x0000_s1026" alt="Title: Decorative sidebar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">
                    <v:rect id="Rectangle 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" fillcolor="#dd8047 [3205]" stroked="f" strokeweight="1pt"/>
                    <v:rect id="Rectangle 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" fillcolor="#94b6d2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color w:val="775F55" w:themeColor="text2"/>
              <w:sz w:val="32"/>
              <w:szCs w:val="32"/>
            </w:rPr>
            <w:br w:type="page"/>
          </w:r>
        </w:p>
      </w:sdtContent>
    </w:sdt>
    <w:p w:rsidR="007111B3" w:rsidRDefault="007111B3">
      <w:bookmarkStart w:id="0" w:name="_GoBack"/>
      <w:bookmarkEnd w:id="0"/>
    </w:p>
    <w:sectPr w:rsidR="007111B3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48B" w:rsidRDefault="00BE448B">
      <w:r>
        <w:separator/>
      </w:r>
    </w:p>
    <w:p w:rsidR="00BE448B" w:rsidRDefault="00BE448B"/>
  </w:endnote>
  <w:endnote w:type="continuationSeparator" w:id="0">
    <w:p w:rsidR="00BE448B" w:rsidRDefault="00BE448B">
      <w:r>
        <w:continuationSeparator/>
      </w:r>
    </w:p>
    <w:p w:rsidR="00BE448B" w:rsidRDefault="00BE44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7111B3">
      <w:sdt>
        <w:sdtPr>
          <w:alias w:val="Date"/>
          <w:tag w:val=""/>
          <w:id w:val="-600561709"/>
          <w:placeholder/>
          <w:dataBinding w:prefixMappings="xmlns:ns0='http://schemas.microsoft.com/office/2006/coverPageProps' " w:xpath="/ns0:CoverPageProperties[1]/ns0:PublishDate[1]" w:storeItemID="{55AF091B-3C7A-41E3-B477-F2FDAA23CFDA}"/>
          <w:date w:fullDate="2017-10-18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</w:tcPr>
            <w:p w:rsidR="007111B3" w:rsidRDefault="001F1CC1">
              <w:pPr>
                <w:pStyle w:val="Footer"/>
              </w:pPr>
              <w:r>
                <w:t>10/18/2017</w:t>
              </w:r>
            </w:p>
          </w:tc>
        </w:sdtContent>
      </w:sdt>
      <w:sdt>
        <w:sdtPr>
          <w:alias w:val="Title"/>
          <w:tag w:val=""/>
          <w:id w:val="1374816167"/>
          <w:placeholde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500" w:type="pct"/>
            </w:tcPr>
            <w:p w:rsidR="007111B3" w:rsidRDefault="001F1CC1">
              <w:pPr>
                <w:pStyle w:val="Footer"/>
                <w:jc w:val="center"/>
              </w:pPr>
              <w:r>
                <w:t>COMPUTER ARCHITECTURE</w:t>
              </w:r>
            </w:p>
          </w:tc>
        </w:sdtContent>
      </w:sdt>
      <w:tc>
        <w:tcPr>
          <w:tcW w:w="750" w:type="pct"/>
        </w:tcPr>
        <w:p w:rsidR="007111B3" w:rsidRDefault="00BE448B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</w:p>
      </w:tc>
    </w:tr>
  </w:tbl>
  <w:p w:rsidR="007111B3" w:rsidRDefault="007111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48B" w:rsidRDefault="00BE448B">
      <w:r>
        <w:separator/>
      </w:r>
    </w:p>
    <w:p w:rsidR="00BE448B" w:rsidRDefault="00BE448B"/>
  </w:footnote>
  <w:footnote w:type="continuationSeparator" w:id="0">
    <w:p w:rsidR="00BE448B" w:rsidRDefault="00BE448B">
      <w:r>
        <w:continuationSeparator/>
      </w:r>
    </w:p>
    <w:p w:rsidR="00BE448B" w:rsidRDefault="00BE448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CC1"/>
    <w:rsid w:val="001F1CC1"/>
    <w:rsid w:val="005478E2"/>
    <w:rsid w:val="007111B3"/>
    <w:rsid w:val="00BE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EE441C"/>
  <w15:chartTrackingRefBased/>
  <w15:docId w15:val="{857AD67B-5840-43FF-982E-8591D4D5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80865A" w:themeColor="accent3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aps/>
      <w:color w:val="80865A" w:themeColor="accent3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/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pPr>
      <w:spacing w:after="1440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%20Noone\AppData\Roaming\Microsoft\Templates\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157DB5E0E7646408F49C76EBFC79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DF188-D804-4375-9CCB-B88AE1D44E39}"/>
      </w:docPartPr>
      <w:docPartBody>
        <w:p w:rsidR="00000000" w:rsidRDefault="00625D45">
          <w:pPr>
            <w:pStyle w:val="E157DB5E0E7646408F49C76EBFC799F0"/>
          </w:pPr>
          <w:r>
            <w:t>[company name]</w:t>
          </w:r>
        </w:p>
      </w:docPartBody>
    </w:docPart>
    <w:docPart>
      <w:docPartPr>
        <w:name w:val="5A84E8B0B0B84B4F94A7D3D80A594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420D9-5D00-440E-B847-7121FC28C42C}"/>
      </w:docPartPr>
      <w:docPartBody>
        <w:p w:rsidR="00000000" w:rsidRDefault="00625D45">
          <w:pPr>
            <w:pStyle w:val="5A84E8B0B0B84B4F94A7D3D80A594703"/>
          </w:pPr>
          <w:r>
            <w:t>[Company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D45"/>
    <w:rsid w:val="0062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59395B1BB2414F95688F3F9EF53E5A">
    <w:name w:val="9959395B1BB2414F95688F3F9EF53E5A"/>
  </w:style>
  <w:style w:type="paragraph" w:customStyle="1" w:styleId="00B2DF6631C8424DA5749B9B2D8EB431">
    <w:name w:val="00B2DF6631C8424DA5749B9B2D8EB431"/>
  </w:style>
  <w:style w:type="paragraph" w:customStyle="1" w:styleId="3CAC70065CD44F2299EA504DFB04AC01">
    <w:name w:val="3CAC70065CD44F2299EA504DFB04AC01"/>
  </w:style>
  <w:style w:type="paragraph" w:customStyle="1" w:styleId="F555805D57D84DE68EA84325F5A99915">
    <w:name w:val="F555805D57D84DE68EA84325F5A99915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BC5E40DBB6514261B0E1983AE87FA7A5">
    <w:name w:val="BC5E40DBB6514261B0E1983AE87FA7A5"/>
  </w:style>
  <w:style w:type="paragraph" w:customStyle="1" w:styleId="AEE64920158B48929400D447B63870FA">
    <w:name w:val="AEE64920158B48929400D447B63870FA"/>
  </w:style>
  <w:style w:type="paragraph" w:customStyle="1" w:styleId="01812D89550C442488890E553CD1606A">
    <w:name w:val="01812D89550C442488890E553CD1606A"/>
  </w:style>
  <w:style w:type="paragraph" w:customStyle="1" w:styleId="3B5B019A9A754E748B19817F23305C1C">
    <w:name w:val="3B5B019A9A754E748B19817F23305C1C"/>
  </w:style>
  <w:style w:type="paragraph" w:customStyle="1" w:styleId="8C8F39E7899E4CF4914677EAF284722E">
    <w:name w:val="8C8F39E7899E4CF4914677EAF284722E"/>
  </w:style>
  <w:style w:type="paragraph" w:customStyle="1" w:styleId="33D10D542F604128930B24D68BF88AAD">
    <w:name w:val="33D10D542F604128930B24D68BF88AAD"/>
  </w:style>
  <w:style w:type="paragraph" w:customStyle="1" w:styleId="919A874C3B444C96A587FC1C344B2A90">
    <w:name w:val="919A874C3B444C96A587FC1C344B2A90"/>
  </w:style>
  <w:style w:type="paragraph" w:customStyle="1" w:styleId="53CA3BA737BB43BAB7ED4E957A0D3D5F">
    <w:name w:val="53CA3BA737BB43BAB7ED4E957A0D3D5F"/>
  </w:style>
  <w:style w:type="paragraph" w:customStyle="1" w:styleId="E157DB5E0E7646408F49C76EBFC799F0">
    <w:name w:val="E157DB5E0E7646408F49C76EBFC799F0"/>
  </w:style>
  <w:style w:type="paragraph" w:customStyle="1" w:styleId="5A84E8B0B0B84B4F94A7D3D80A594703">
    <w:name w:val="5A84E8B0B0B84B4F94A7D3D80A5947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>2017-10-18T00:00:00</PublishDate>
  <Abstract/>
  <CompanyAddress>MANOONE@TCD.ie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61F29840-ED91-4B8B-89A3-204E03A550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</Template>
  <TotalTime>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Communication Plan</vt:lpstr>
    </vt:vector>
  </TitlesOfParts>
  <Company>15319898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ARCHITECTURE</dc:title>
  <dc:subject>CS3021</dc:subject>
  <dc:creator>Mark Noone</dc:creator>
  <cp:keywords/>
  <cp:lastModifiedBy>Mark Noone</cp:lastModifiedBy>
  <cp:revision>1</cp:revision>
  <dcterms:created xsi:type="dcterms:W3CDTF">2017-10-18T11:57:00Z</dcterms:created>
  <dcterms:modified xsi:type="dcterms:W3CDTF">2017-10-18T12:00:00Z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TC039920449991</vt:lpwstr>
  </property>
</Properties>
</file>