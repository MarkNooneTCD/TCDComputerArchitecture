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:rsidR="007111B3" w:rsidRDefault="0092794B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11B3" w:rsidRDefault="0092794B">
                                <w:pPr>
                                  <w:pStyle w:val="Subtitle"/>
                                </w:pP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1CC1">
                                      <w:t>Mark Noone</w:t>
                                    </w:r>
                                  </w:sdtContent>
                                </w:sdt>
                              </w:p>
                              <w:p w:rsidR="007111B3" w:rsidRDefault="0092794B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733736139"/>
                                    <w:placeholder>
                                      <w:docPart w:val="E157DB5E0E7646408F49C76EBFC799F0"/>
                                    </w:placeholder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F1CC1">
                                      <w:t>15319898</w:t>
                                    </w:r>
                                  </w:sdtContent>
                                </w:sdt>
                              </w:p>
                              <w:p w:rsidR="007111B3" w:rsidRDefault="0092794B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-1515219664"/>
                                    <w:placeholder>
                                      <w:docPart w:val="5A84E8B0B0B84B4F94A7D3D80A594703"/>
                                    </w:placeholder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F1CC1">
                                      <w:t>MANOONE@TCD.ie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left:0;text-align:left;margin-left:401.8pt;margin-top:0;width:453pt;height:57.6pt;z-index:251661312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" filled="f" stroked="f" strokeweight=".5pt">
                    <v:textbox inset="0,0,0,0">
                      <w:txbxContent>
                        <w:p w:rsidR="007111B3" w:rsidRDefault="0092794B">
                          <w:pPr>
                            <w:pStyle w:val="Subtitle"/>
                          </w:pPr>
                          <w:r>
                            <w:t xml:space="preserve"> </w:t>
                          </w: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F1CC1">
                                <w:t>Mark Noone</w:t>
                              </w:r>
                            </w:sdtContent>
                          </w:sdt>
                        </w:p>
                        <w:p w:rsidR="007111B3" w:rsidRDefault="0092794B">
                          <w:pPr>
                            <w:pStyle w:val="Contactinfo"/>
                          </w:pPr>
                          <w:sdt>
                            <w:sdtPr>
                              <w:alias w:val="Company"/>
                              <w:tag w:val=""/>
                              <w:id w:val="733736139"/>
                              <w:placeholder>
                                <w:docPart w:val="E157DB5E0E7646408F49C76EBFC799F0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F1CC1">
                                <w:t>15319898</w:t>
                              </w:r>
                            </w:sdtContent>
                          </w:sdt>
                        </w:p>
                        <w:p w:rsidR="007111B3" w:rsidRDefault="0092794B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-1515219664"/>
                              <w:placeholder>
                                <w:docPart w:val="5A84E8B0B0B84B4F94A7D3D80A594703"/>
                              </w:placeholder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F1CC1">
                                <w:t>MANOONE@TCD.ie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4577680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11B3" w:rsidRPr="001F1CC1" w:rsidRDefault="001F1CC1">
                                <w:pPr>
                                  <w:pStyle w:val="Logo"/>
                                  <w:rPr>
                                    <w:sz w:val="144"/>
                                  </w:rPr>
                                </w:pPr>
                                <w:r w:rsidRPr="001F1CC1">
                                  <w:rPr>
                                    <w:sz w:val="144"/>
                                  </w:rPr>
                                  <w:t>Tutorial 2</w:t>
                                </w: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111B3" w:rsidRDefault="001F1CC1">
                                    <w:pPr>
                                      <w:pStyle w:val="Title"/>
                                    </w:pPr>
                                    <w:r>
                                      <w:t>COMPUTER ARCHITECTURE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111B3" w:rsidRDefault="001F1CC1">
                                    <w:pPr>
                                      <w:pStyle w:val="Subtitle"/>
                                    </w:pPr>
                                    <w:r>
                                      <w:t>CS3021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7" o:spid="_x0000_s1027" type="#_x0000_t202" alt="Title and subtitle" style="position:absolute;left:0;text-align:left;margin-left:383.7pt;margin-top:360.45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" filled="f" stroked="f" strokeweight=".5pt">
                    <v:textbox inset="0,0,0,0">
                      <w:txbxContent>
                        <w:p w:rsidR="007111B3" w:rsidRPr="001F1CC1" w:rsidRDefault="001F1CC1">
                          <w:pPr>
                            <w:pStyle w:val="Logo"/>
                            <w:rPr>
                              <w:sz w:val="144"/>
                            </w:rPr>
                          </w:pPr>
                          <w:r w:rsidRPr="001F1CC1">
                            <w:rPr>
                              <w:sz w:val="144"/>
                            </w:rPr>
                            <w:t>Tutorial 2</w:t>
                          </w: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111B3" w:rsidRDefault="001F1CC1">
                              <w:pPr>
                                <w:pStyle w:val="Title"/>
                              </w:pPr>
                              <w:r>
                                <w:t>COMPUTER ARCHITECTURE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111B3" w:rsidRDefault="001F1CC1">
                              <w:pPr>
                                <w:pStyle w:val="Subtitle"/>
                              </w:pPr>
                              <w:r>
                                <w:t>CS3021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0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111B3" w:rsidRDefault="001F1CC1">
                                    <w:pPr>
                                      <w:pStyle w:val="Subtitle"/>
                                    </w:pPr>
                                    <w:r>
                                      <w:t>October 18,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3" o:spid="_x0000_s1028" type="#_x0000_t202" alt="Version number and date" style="position:absolute;left:0;text-align:left;margin-left:237.05pt;margin-top:0;width:288.25pt;height:287.5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0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111B3" w:rsidRDefault="001F1CC1">
                              <w:pPr>
                                <w:pStyle w:val="Subtitle"/>
                              </w:pPr>
                              <w:r>
                                <w:t>October 18,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67DF27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" fillcolor="#94b6d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p w:rsidR="007111B3" w:rsidRDefault="00CC68D7" w:rsidP="00CC68D7">
      <w:pPr>
        <w:pStyle w:val="Heading1"/>
      </w:pPr>
      <w:r>
        <w:lastRenderedPageBreak/>
        <w:t>COMPUTER ARCHITECTURE</w:t>
      </w:r>
    </w:p>
    <w:p w:rsidR="00CC68D7" w:rsidRDefault="00CC68D7" w:rsidP="00CC68D7"/>
    <w:p w:rsidR="00CC68D7" w:rsidRDefault="00CC68D7" w:rsidP="00CC68D7">
      <w:pPr>
        <w:pStyle w:val="Heading2"/>
      </w:pPr>
      <w:r w:rsidRPr="00CC68D7">
        <w:t>CONSOLE OUTPUT</w:t>
      </w:r>
    </w:p>
    <w:p w:rsidR="00CC68D7" w:rsidRPr="00CC68D7" w:rsidRDefault="000E558F" w:rsidP="00CC68D7">
      <w:r>
        <w:rPr>
          <w:noProof/>
        </w:rPr>
        <w:drawing>
          <wp:inline distT="0" distB="0" distL="0" distR="0" wp14:anchorId="6D67E51B" wp14:editId="4343FAD5">
            <wp:extent cx="59436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D7" w:rsidRDefault="00CC68D7" w:rsidP="00CC68D7">
      <w:pPr>
        <w:pStyle w:val="Heading2"/>
      </w:pPr>
      <w:r>
        <w:t>T2.ASM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GB" w:eastAsia="en-GB"/>
          <w14:ligatures w14:val="none"/>
        </w:rPr>
        <w:t>option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proofErr w:type="gramStart"/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casemap:none</w:t>
      </w:r>
      <w:proofErr w:type="spellEnd"/>
      <w:proofErr w:type="gramEnd"/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E11E9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GB" w:eastAsia="en-GB"/>
          <w14:ligatures w14:val="none"/>
        </w:rPr>
        <w:t>includelib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legacy_stdio_definitions.lib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E11E9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GB" w:eastAsia="en-GB"/>
          <w14:ligatures w14:val="none"/>
        </w:rPr>
        <w:t>extrn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proofErr w:type="gram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printf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:near</w:t>
      </w:r>
      <w:proofErr w:type="spellEnd"/>
      <w:proofErr w:type="gramEnd"/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GB" w:eastAsia="en-GB"/>
          <w14:ligatures w14:val="none"/>
        </w:rPr>
        <w:t>.data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g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: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r w:rsidRPr="00E11E9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GB" w:eastAsia="en-GB"/>
          <w14:ligatures w14:val="none"/>
        </w:rPr>
        <w:t>DD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4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proofErr w:type="gramStart"/>
      <w:r w:rsidRPr="00E11E9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GB" w:eastAsia="en-GB"/>
          <w14:ligatures w14:val="none"/>
        </w:rPr>
        <w:t>.code</w:t>
      </w:r>
      <w:proofErr w:type="gramEnd"/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proofErr w:type="gramStart"/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 xml:space="preserve">;   </w:t>
      </w:r>
      <w:proofErr w:type="gramEnd"/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Tutorial 2 - x64 Min, P and GCD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proofErr w:type="gramStart"/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 xml:space="preserve">;   </w:t>
      </w:r>
      <w:proofErr w:type="gramEnd"/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Author - Mark Noone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proofErr w:type="gramStart"/>
      <w:r w:rsidRPr="00E11E9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GB" w:eastAsia="en-GB"/>
          <w14:ligatures w14:val="none"/>
        </w:rPr>
        <w:t>public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minx</w:t>
      </w:r>
      <w:proofErr w:type="gram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64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minx64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: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mov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rax</w:t>
      </w:r>
      <w:proofErr w:type="spellEnd"/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rcx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  </w:t>
      </w:r>
      <w:proofErr w:type="gram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</w:t>
      </w: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;</w:t>
      </w:r>
      <w:proofErr w:type="gramEnd"/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 xml:space="preserve"> v = a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cmp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rax</w:t>
      </w:r>
      <w:proofErr w:type="spellEnd"/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rdx</w:t>
      </w:r>
      <w:proofErr w:type="spellEnd"/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jle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min1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mov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rax</w:t>
      </w:r>
      <w:proofErr w:type="spellEnd"/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rdx</w:t>
      </w:r>
      <w:proofErr w:type="spellEnd"/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min1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: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cmp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rax</w:t>
      </w:r>
      <w:proofErr w:type="spellEnd"/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r8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jle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min2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mov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rax</w:t>
      </w:r>
      <w:proofErr w:type="spellEnd"/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r8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min2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: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ret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proofErr w:type="gramStart"/>
      <w:r w:rsidRPr="00E11E9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GB" w:eastAsia="en-GB"/>
          <w14:ligatures w14:val="none"/>
        </w:rPr>
        <w:t>public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px</w:t>
      </w:r>
      <w:proofErr w:type="gram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64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px64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: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mov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r</w:t>
      </w:r>
      <w:proofErr w:type="gram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10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g</w:t>
      </w:r>
      <w:proofErr w:type="gramEnd"/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mov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r12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r8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mov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r</w:t>
      </w:r>
      <w:proofErr w:type="gram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8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rdx</w:t>
      </w:r>
      <w:proofErr w:type="spellEnd"/>
      <w:proofErr w:type="gramEnd"/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mov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rdx</w:t>
      </w:r>
      <w:proofErr w:type="spellEnd"/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rcx</w:t>
      </w:r>
      <w:proofErr w:type="spellEnd"/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mov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rcx</w:t>
      </w:r>
      <w:proofErr w:type="spellEnd"/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[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r10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]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call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minx64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mov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rcx</w:t>
      </w:r>
      <w:proofErr w:type="spellEnd"/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rax</w:t>
      </w:r>
      <w:proofErr w:type="spellEnd"/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mov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rdx</w:t>
      </w:r>
      <w:proofErr w:type="spellEnd"/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r12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mov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r</w:t>
      </w:r>
      <w:proofErr w:type="gram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8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r</w:t>
      </w:r>
      <w:proofErr w:type="gram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9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call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minx64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ret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proofErr w:type="gramStart"/>
      <w:r w:rsidRPr="00E11E9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GB" w:eastAsia="en-GB"/>
          <w14:ligatures w14:val="none"/>
        </w:rPr>
        <w:t>public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gcdx</w:t>
      </w:r>
      <w:proofErr w:type="gram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64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gcdx64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: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xor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rax</w:t>
      </w:r>
      <w:proofErr w:type="spellEnd"/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rax</w:t>
      </w:r>
      <w:proofErr w:type="spellEnd"/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cmp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rax</w:t>
      </w:r>
      <w:proofErr w:type="spellEnd"/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rdx</w:t>
      </w:r>
      <w:proofErr w:type="spellEnd"/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jne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gcd1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mov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rax</w:t>
      </w:r>
      <w:proofErr w:type="spellEnd"/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rcx</w:t>
      </w:r>
      <w:proofErr w:type="spellEnd"/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ret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gcd1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: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mov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rax</w:t>
      </w:r>
      <w:proofErr w:type="spellEnd"/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rcx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mov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rcx</w:t>
      </w:r>
      <w:proofErr w:type="spellEnd"/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rdx</w:t>
      </w:r>
      <w:proofErr w:type="spellEnd"/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xor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rdx</w:t>
      </w:r>
      <w:proofErr w:type="spellEnd"/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rdx</w:t>
      </w:r>
      <w:proofErr w:type="spellEnd"/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idiv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rcx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call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gcdx64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ret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fxp2 </w:t>
      </w:r>
      <w:proofErr w:type="spellStart"/>
      <w:r w:rsidRPr="00E11E9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GB" w:eastAsia="en-GB"/>
          <w14:ligatures w14:val="none"/>
        </w:rPr>
        <w:t>db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GB" w:eastAsia="en-GB"/>
          <w14:ligatures w14:val="none"/>
        </w:rPr>
        <w:t xml:space="preserve">'a = %I64d, b = %I64d, c = %I64d, d = %I64d, e = %I64d, </w:t>
      </w:r>
      <w:proofErr w:type="spellStart"/>
      <w:r w:rsidRPr="00E11E94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GB" w:eastAsia="en-GB"/>
          <w14:ligatures w14:val="none"/>
        </w:rPr>
        <w:t>a+b+c+d+e</w:t>
      </w:r>
      <w:proofErr w:type="spellEnd"/>
      <w:r w:rsidRPr="00E11E94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GB" w:eastAsia="en-GB"/>
          <w14:ligatures w14:val="none"/>
        </w:rPr>
        <w:t xml:space="preserve"> = %I64d'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0AH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00H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proofErr w:type="gramStart"/>
      <w:r w:rsidRPr="00E11E9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GB" w:eastAsia="en-GB"/>
          <w14:ligatures w14:val="none"/>
        </w:rPr>
        <w:t>public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qx</w:t>
      </w:r>
      <w:proofErr w:type="gram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64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qx64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: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xor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r11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r11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mov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r12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[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rsp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+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40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]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add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r11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r12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add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r11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r9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add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r11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r8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add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r11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rdx</w:t>
      </w:r>
      <w:proofErr w:type="spellEnd"/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add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r11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rcx</w:t>
      </w:r>
      <w:proofErr w:type="spellEnd"/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push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r11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push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r12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push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r9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mov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r9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r8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mov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r8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rdx</w:t>
      </w:r>
      <w:proofErr w:type="spellEnd"/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mov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rdx</w:t>
      </w:r>
      <w:proofErr w:type="spellEnd"/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rcx</w:t>
      </w:r>
      <w:proofErr w:type="spellEnd"/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lastRenderedPageBreak/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lea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rcx</w:t>
      </w:r>
      <w:proofErr w:type="spellEnd"/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fxp2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sub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rsp</w:t>
      </w:r>
      <w:proofErr w:type="spellEnd"/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32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call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printf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add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rsp</w:t>
      </w:r>
      <w:proofErr w:type="spellEnd"/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48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pop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rax</w:t>
      </w:r>
      <w:proofErr w:type="spellEnd"/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ret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proofErr w:type="gramStart"/>
      <w:r w:rsidRPr="00E11E9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GB" w:eastAsia="en-GB"/>
          <w14:ligatures w14:val="none"/>
        </w:rPr>
        <w:t>public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qnsx</w:t>
      </w:r>
      <w:proofErr w:type="gram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64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qnsx64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: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xor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r11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r11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mov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r12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[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rsp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+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40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]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add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r11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r12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add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r11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r9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add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r11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r8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add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r11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rdx</w:t>
      </w:r>
      <w:proofErr w:type="spellEnd"/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add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r11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rcx</w:t>
      </w:r>
      <w:proofErr w:type="spellEnd"/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push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r11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push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r12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push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r9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mov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r9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r8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mov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r8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rdx</w:t>
      </w:r>
      <w:proofErr w:type="spellEnd"/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proofErr w:type="spellStart"/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mov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rdx</w:t>
      </w:r>
      <w:proofErr w:type="spellEnd"/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rcx</w:t>
      </w:r>
      <w:proofErr w:type="spellEnd"/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lea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rcx</w:t>
      </w:r>
      <w:proofErr w:type="spellEnd"/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fxp2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call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printf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add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rsp</w:t>
      </w:r>
      <w:proofErr w:type="spellEnd"/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16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pop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rax</w:t>
      </w:r>
      <w:proofErr w:type="spellEnd"/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ret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GB" w:eastAsia="en-GB"/>
          <w14:ligatures w14:val="none"/>
        </w:rPr>
        <w:t>end</w:t>
      </w:r>
    </w:p>
    <w:p w:rsidR="00E11E94" w:rsidRPr="00E11E94" w:rsidRDefault="00E11E94" w:rsidP="00E11E94"/>
    <w:p w:rsidR="00CC68D7" w:rsidRDefault="000E558F" w:rsidP="000E558F">
      <w:pPr>
        <w:pStyle w:val="Heading2"/>
      </w:pPr>
      <w:r>
        <w:t>T2.H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GB" w:eastAsia="en-GB"/>
          <w14:ligatures w14:val="none"/>
        </w:rPr>
        <w:t>#pragma once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//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// fib32.h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//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// Copyright (C) 2012 - 2017 jones@scss.tcd.ie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//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// example of mixing C++ and IA32 assembly language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//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//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// NB: "extern C" to avoid procedure name mangling by compiler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//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n-GB"/>
          <w14:ligatures w14:val="none"/>
        </w:rPr>
        <w:t>extern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n-GB"/>
          <w14:ligatures w14:val="none"/>
        </w:rPr>
        <w:t>"C"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_int64 minx64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_int64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_int64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_int64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n-GB"/>
          <w14:ligatures w14:val="none"/>
        </w:rPr>
        <w:t>extern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n-GB"/>
          <w14:ligatures w14:val="none"/>
        </w:rPr>
        <w:t>"C"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_int64 px64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_int64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_int64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_int64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_int64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n-GB"/>
          <w14:ligatures w14:val="none"/>
        </w:rPr>
        <w:t>extern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n-GB"/>
          <w14:ligatures w14:val="none"/>
        </w:rPr>
        <w:t>"C"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_int64 gcdx64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_int64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_int64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n-GB"/>
          <w14:ligatures w14:val="none"/>
        </w:rPr>
        <w:t>extern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n-GB"/>
          <w14:ligatures w14:val="none"/>
        </w:rPr>
        <w:t>"C"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_int64 qx64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_int64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_int64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_int64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_int64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_int64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n-GB"/>
          <w14:ligatures w14:val="none"/>
        </w:rPr>
        <w:t>extern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n-GB"/>
          <w14:ligatures w14:val="none"/>
        </w:rPr>
        <w:t>"C"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_int64 qnsx64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_int64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_int64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_int64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_int64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_int64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 xml:space="preserve">// </w:t>
      </w:r>
      <w:proofErr w:type="spellStart"/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eof</w:t>
      </w:r>
      <w:proofErr w:type="spellEnd"/>
    </w:p>
    <w:p w:rsidR="00E11E94" w:rsidRPr="00E11E94" w:rsidRDefault="00E11E94" w:rsidP="00E11E94"/>
    <w:p w:rsidR="000E558F" w:rsidRDefault="000E558F" w:rsidP="000E558F">
      <w:pPr>
        <w:pStyle w:val="Heading2"/>
      </w:pPr>
      <w:r>
        <w:t>Lab-002.CPP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//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// t2Test.cpp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//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// Copyright (C) 2012 - 2017 jones@scss.tcd.ie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//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// 09/10/17 first version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//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GB" w:eastAsia="en-GB"/>
          <w14:ligatures w14:val="none"/>
        </w:rPr>
        <w:t xml:space="preserve">#include &lt;iostream&gt;         </w:t>
      </w: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 xml:space="preserve">// </w:t>
      </w:r>
      <w:proofErr w:type="spellStart"/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cout</w:t>
      </w:r>
      <w:proofErr w:type="spellEnd"/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GB" w:eastAsia="en-GB"/>
          <w14:ligatures w14:val="none"/>
        </w:rPr>
        <w:t>#include &lt;</w:t>
      </w:r>
      <w:proofErr w:type="spellStart"/>
      <w:r w:rsidRPr="00E11E94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GB" w:eastAsia="en-GB"/>
          <w14:ligatures w14:val="none"/>
        </w:rPr>
        <w:t>conio.h</w:t>
      </w:r>
      <w:proofErr w:type="spellEnd"/>
      <w:r w:rsidRPr="00E11E94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GB" w:eastAsia="en-GB"/>
          <w14:ligatures w14:val="none"/>
        </w:rPr>
        <w:t xml:space="preserve">&gt;          </w:t>
      </w: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// _</w:t>
      </w:r>
      <w:proofErr w:type="spellStart"/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getch</w:t>
      </w:r>
      <w:proofErr w:type="spellEnd"/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GB" w:eastAsia="en-GB"/>
          <w14:ligatures w14:val="none"/>
        </w:rPr>
        <w:t xml:space="preserve">#include "t2.h" 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using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namespace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proofErr w:type="gram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std</w:t>
      </w:r>
      <w:proofErr w:type="spellEnd"/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;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</w:t>
      </w:r>
      <w:proofErr w:type="gram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</w:t>
      </w: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 xml:space="preserve">// </w:t>
      </w:r>
      <w:proofErr w:type="spellStart"/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cout</w:t>
      </w:r>
      <w:proofErr w:type="spellEnd"/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_int64 g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=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//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// check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//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n-GB"/>
          <w14:ligatures w14:val="none"/>
        </w:rPr>
        <w:t>void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gram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check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proofErr w:type="gramEnd"/>
      <w:r w:rsidRPr="00E11E9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n-GB"/>
          <w14:ligatures w14:val="none"/>
        </w:rPr>
        <w:t>char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*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s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_int64 v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_int64 expected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{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cout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&lt;&lt;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s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&lt;&lt;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n-GB"/>
          <w14:ligatures w14:val="none"/>
        </w:rPr>
        <w:t>" = "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&lt;&lt;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v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if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v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==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expected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{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cout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&lt;&lt;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n-GB"/>
          <w14:ligatures w14:val="none"/>
        </w:rPr>
        <w:t>" OK"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}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else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{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cout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&lt;&lt;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n-GB"/>
          <w14:ligatures w14:val="none"/>
        </w:rPr>
        <w:t>" ERROR: should be "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&lt;&lt;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expected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}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cout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&lt;&lt;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endl</w:t>
      </w:r>
      <w:proofErr w:type="spellEnd"/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}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//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// _</w:t>
      </w:r>
      <w:proofErr w:type="spellStart"/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tmain</w:t>
      </w:r>
      <w:proofErr w:type="spellEnd"/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//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E11E9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n-GB"/>
          <w14:ligatures w14:val="none"/>
        </w:rPr>
        <w:t>int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gram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main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proofErr w:type="gramEnd"/>
      <w:r w:rsidRPr="00E11E9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n-GB"/>
          <w14:ligatures w14:val="none"/>
        </w:rPr>
        <w:t>int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argc</w:t>
      </w:r>
      <w:proofErr w:type="spellEnd"/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n-GB"/>
          <w14:ligatures w14:val="none"/>
        </w:rPr>
        <w:t>char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*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argv</w:t>
      </w:r>
      <w:proofErr w:type="spellEnd"/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[])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{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minx64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2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3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//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// tutorial 2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//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proofErr w:type="gram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check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proofErr w:type="gramEnd"/>
      <w:r w:rsidRPr="00E11E9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n-GB"/>
          <w14:ligatures w14:val="none"/>
        </w:rPr>
        <w:t>"g"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g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g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++;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proofErr w:type="gram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check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proofErr w:type="gramEnd"/>
      <w:r w:rsidRPr="00E11E9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n-GB"/>
          <w14:ligatures w14:val="none"/>
        </w:rPr>
        <w:t>"g"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g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5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g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--;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proofErr w:type="gram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check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proofErr w:type="gramEnd"/>
      <w:r w:rsidRPr="00E11E9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n-GB"/>
          <w14:ligatures w14:val="none"/>
        </w:rPr>
        <w:t>"g"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g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proofErr w:type="gram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check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proofErr w:type="gramEnd"/>
      <w:r w:rsidRPr="00E11E9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n-GB"/>
          <w14:ligatures w14:val="none"/>
        </w:rPr>
        <w:t>"min(1, 2, 3)"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minx64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2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3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proofErr w:type="gram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check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proofErr w:type="gramEnd"/>
      <w:r w:rsidRPr="00E11E9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n-GB"/>
          <w14:ligatures w14:val="none"/>
        </w:rPr>
        <w:t>"min(3, 1, 2)"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minx64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3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2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proofErr w:type="gram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check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proofErr w:type="gramEnd"/>
      <w:r w:rsidRPr="00E11E9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n-GB"/>
          <w14:ligatures w14:val="none"/>
        </w:rPr>
        <w:t>"min(2, 3, 1)"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minx64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2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3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proofErr w:type="gram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check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proofErr w:type="gramEnd"/>
      <w:r w:rsidRPr="00E11E9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n-GB"/>
          <w14:ligatures w14:val="none"/>
        </w:rPr>
        <w:t>"min(-1, -2, -3)"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minx64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(-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-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2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-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3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-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3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proofErr w:type="gram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check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proofErr w:type="gramEnd"/>
      <w:r w:rsidRPr="00E11E9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n-GB"/>
          <w14:ligatures w14:val="none"/>
        </w:rPr>
        <w:t>"min(-3, -1, -2)"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minx64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(-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3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-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-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2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-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3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proofErr w:type="gram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check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proofErr w:type="gramEnd"/>
      <w:r w:rsidRPr="00E11E9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n-GB"/>
          <w14:ligatures w14:val="none"/>
        </w:rPr>
        <w:t>"min(-2, -3, -1)"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minx64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(-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2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-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3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-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-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3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lastRenderedPageBreak/>
        <w:t xml:space="preserve">    </w:t>
      </w:r>
      <w:proofErr w:type="gram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check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proofErr w:type="gramEnd"/>
      <w:r w:rsidRPr="00E11E9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n-GB"/>
          <w14:ligatures w14:val="none"/>
        </w:rPr>
        <w:t>"min(-1, 2, 3)"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minx64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(-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2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3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-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proofErr w:type="gram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check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proofErr w:type="gramEnd"/>
      <w:r w:rsidRPr="00E11E9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n-GB"/>
          <w14:ligatures w14:val="none"/>
        </w:rPr>
        <w:t>"min(3, -1, 2)"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minx64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3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-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2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-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proofErr w:type="gram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check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proofErr w:type="gramEnd"/>
      <w:r w:rsidRPr="00E11E9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n-GB"/>
          <w14:ligatures w14:val="none"/>
        </w:rPr>
        <w:t>"min(2, 3, -1)"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minx64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2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3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-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-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proofErr w:type="gram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check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proofErr w:type="gramEnd"/>
      <w:r w:rsidRPr="00E11E9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n-GB"/>
          <w14:ligatures w14:val="none"/>
        </w:rPr>
        <w:t>"px64(0, 1, 2, 3)"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px64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0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2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3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0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proofErr w:type="gram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check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proofErr w:type="gramEnd"/>
      <w:r w:rsidRPr="00E11E9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n-GB"/>
          <w14:ligatures w14:val="none"/>
        </w:rPr>
        <w:t>"px64(5, 6, 7, 8)"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px64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5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6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7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8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proofErr w:type="gram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check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proofErr w:type="gramEnd"/>
      <w:r w:rsidRPr="00E11E9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n-GB"/>
          <w14:ligatures w14:val="none"/>
        </w:rPr>
        <w:t>"px64(3, 2, 1, 0)"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px64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3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2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0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0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proofErr w:type="gram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check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proofErr w:type="gramEnd"/>
      <w:r w:rsidRPr="00E11E9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n-GB"/>
          <w14:ligatures w14:val="none"/>
        </w:rPr>
        <w:t>"px64(8, 7, 6, 5)"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px64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8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7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6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5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proofErr w:type="gram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check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proofErr w:type="gramEnd"/>
      <w:r w:rsidRPr="00E11E9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n-GB"/>
          <w14:ligatures w14:val="none"/>
        </w:rPr>
        <w:t>"gcdx64(14, 21)"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gcdx64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14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21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7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proofErr w:type="gram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check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proofErr w:type="gramEnd"/>
      <w:r w:rsidRPr="00E11E9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n-GB"/>
          <w14:ligatures w14:val="none"/>
        </w:rPr>
        <w:t>"gcdx64(1406700, 164115)"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gcdx64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1406700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164115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23445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proofErr w:type="gram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check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proofErr w:type="gramEnd"/>
      <w:r w:rsidRPr="00E11E9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n-GB"/>
          <w14:ligatures w14:val="none"/>
        </w:rPr>
        <w:t>"qx64(1, 2, 3, 4, 5)"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qx64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2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3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5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15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proofErr w:type="gram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check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proofErr w:type="gramEnd"/>
      <w:r w:rsidRPr="00E11E9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n-GB"/>
          <w14:ligatures w14:val="none"/>
        </w:rPr>
        <w:t>"qx64(-1, 2, -3, 4, -5)"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qx64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(-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2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-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3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-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5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-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3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proofErr w:type="gram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check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proofErr w:type="gramEnd"/>
      <w:r w:rsidRPr="00E11E9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n-GB"/>
          <w14:ligatures w14:val="none"/>
        </w:rPr>
        <w:t>"qnsx64(1, 2, 3, 4, 5)"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qnsx64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2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3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5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15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proofErr w:type="gram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check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</w:t>
      </w:r>
      <w:proofErr w:type="gramEnd"/>
      <w:r w:rsidRPr="00E11E9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n-GB"/>
          <w14:ligatures w14:val="none"/>
        </w:rPr>
        <w:t>"qnsx64(-1, 2, -3, 4, -5)"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qnsx64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(-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1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2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-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3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4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-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5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),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-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3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);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cout</w:t>
      </w:r>
      <w:proofErr w:type="spellEnd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&lt;&lt;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>endl</w:t>
      </w:r>
      <w:proofErr w:type="spellEnd"/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r w:rsidRPr="00E11E9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GB" w:eastAsia="en-GB"/>
          <w14:ligatures w14:val="none"/>
        </w:rPr>
        <w:t>return</w:t>
      </w:r>
      <w:r w:rsidRPr="00E11E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E11E9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n-GB"/>
          <w14:ligatures w14:val="none"/>
        </w:rPr>
        <w:t>0</w:t>
      </w: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;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n-GB"/>
          <w14:ligatures w14:val="none"/>
        </w:rPr>
        <w:t>}</w:t>
      </w: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n-GB"/>
          <w14:ligatures w14:val="none"/>
        </w:rPr>
      </w:pPr>
    </w:p>
    <w:p w:rsidR="00E11E94" w:rsidRPr="00E11E94" w:rsidRDefault="00E11E94" w:rsidP="00E11E94">
      <w:pPr>
        <w:shd w:val="clear" w:color="auto" w:fill="FFFFFF"/>
        <w:spacing w:after="0"/>
        <w:ind w:left="0" w:right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</w:pPr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 xml:space="preserve">// </w:t>
      </w:r>
      <w:proofErr w:type="spellStart"/>
      <w:r w:rsidRPr="00E11E9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n-GB"/>
          <w14:ligatures w14:val="none"/>
        </w:rPr>
        <w:t>eof</w:t>
      </w:r>
      <w:proofErr w:type="spellEnd"/>
    </w:p>
    <w:p w:rsidR="00E11E94" w:rsidRPr="00E11E94" w:rsidRDefault="00E11E94" w:rsidP="00E11E94">
      <w:bookmarkStart w:id="0" w:name="_GoBack"/>
      <w:bookmarkEnd w:id="0"/>
    </w:p>
    <w:sectPr w:rsidR="00E11E94" w:rsidRPr="00E11E94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94B" w:rsidRDefault="0092794B">
      <w:r>
        <w:separator/>
      </w:r>
    </w:p>
    <w:p w:rsidR="0092794B" w:rsidRDefault="0092794B"/>
  </w:endnote>
  <w:endnote w:type="continuationSeparator" w:id="0">
    <w:p w:rsidR="0092794B" w:rsidRDefault="0092794B">
      <w:r>
        <w:continuationSeparator/>
      </w:r>
    </w:p>
    <w:p w:rsidR="0092794B" w:rsidRDefault="009279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7111B3">
      <w:sdt>
        <w:sdtPr>
          <w:alias w:val="Date"/>
          <w:tag w:val=""/>
          <w:id w:val="-600561709"/>
          <w:placeholder/>
          <w:dataBinding w:prefixMappings="xmlns:ns0='http://schemas.microsoft.com/office/2006/coverPageProps' " w:xpath="/ns0:CoverPageProperties[1]/ns0:PublishDate[1]" w:storeItemID="{55AF091B-3C7A-41E3-B477-F2FDAA23CFDA}"/>
          <w:date w:fullDate="2017-10-18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:rsidR="007111B3" w:rsidRDefault="001F1CC1">
              <w:pPr>
                <w:pStyle w:val="Footer"/>
              </w:pPr>
              <w:r>
                <w:t>10/18/2017</w:t>
              </w:r>
            </w:p>
          </w:tc>
        </w:sdtContent>
      </w:sdt>
      <w:sdt>
        <w:sdtPr>
          <w:alias w:val="Title"/>
          <w:tag w:val=""/>
          <w:id w:val="1374816167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:rsidR="007111B3" w:rsidRDefault="001F1CC1">
              <w:pPr>
                <w:pStyle w:val="Footer"/>
                <w:jc w:val="center"/>
              </w:pPr>
              <w:r>
                <w:t>COMPUTER ARCHITECTURE</w:t>
              </w:r>
            </w:p>
          </w:tc>
        </w:sdtContent>
      </w:sdt>
      <w:tc>
        <w:tcPr>
          <w:tcW w:w="750" w:type="pct"/>
        </w:tcPr>
        <w:p w:rsidR="007111B3" w:rsidRDefault="0092794B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</w:tc>
    </w:tr>
  </w:tbl>
  <w:p w:rsidR="007111B3" w:rsidRDefault="00711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94B" w:rsidRDefault="0092794B">
      <w:r>
        <w:separator/>
      </w:r>
    </w:p>
    <w:p w:rsidR="0092794B" w:rsidRDefault="0092794B"/>
  </w:footnote>
  <w:footnote w:type="continuationSeparator" w:id="0">
    <w:p w:rsidR="0092794B" w:rsidRDefault="0092794B">
      <w:r>
        <w:continuationSeparator/>
      </w:r>
    </w:p>
    <w:p w:rsidR="0092794B" w:rsidRDefault="0092794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C1"/>
    <w:rsid w:val="000E558F"/>
    <w:rsid w:val="001F1CC1"/>
    <w:rsid w:val="005478E2"/>
    <w:rsid w:val="007111B3"/>
    <w:rsid w:val="0092794B"/>
    <w:rsid w:val="00CC68D7"/>
    <w:rsid w:val="00E11E94"/>
    <w:rsid w:val="00FA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E441C"/>
  <w15:chartTrackingRefBased/>
  <w15:docId w15:val="{857AD67B-5840-43FF-982E-8591D4D5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character" w:customStyle="1" w:styleId="sc91">
    <w:name w:val="sc91"/>
    <w:basedOn w:val="DefaultParagraphFont"/>
    <w:rsid w:val="00CC68D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CC68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CC68D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CC68D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CC68D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CC68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C68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CC68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">
    <w:name w:val="sc5"/>
    <w:basedOn w:val="DefaultParagraphFont"/>
    <w:rsid w:val="00CC68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DefaultParagraphFont"/>
    <w:rsid w:val="00CC68D7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51">
    <w:name w:val="sc51"/>
    <w:basedOn w:val="DefaultParagraphFont"/>
    <w:rsid w:val="00CC68D7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%20Noone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57DB5E0E7646408F49C76EBFC79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F188-D804-4375-9CCB-B88AE1D44E39}"/>
      </w:docPartPr>
      <w:docPartBody>
        <w:p w:rsidR="00000000" w:rsidRDefault="00812265">
          <w:pPr>
            <w:pStyle w:val="E157DB5E0E7646408F49C76EBFC799F0"/>
          </w:pPr>
          <w:r>
            <w:t>[company name]</w:t>
          </w:r>
        </w:p>
      </w:docPartBody>
    </w:docPart>
    <w:docPart>
      <w:docPartPr>
        <w:name w:val="5A84E8B0B0B84B4F94A7D3D80A594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420D9-5D00-440E-B847-7121FC28C42C}"/>
      </w:docPartPr>
      <w:docPartBody>
        <w:p w:rsidR="00000000" w:rsidRDefault="00812265">
          <w:pPr>
            <w:pStyle w:val="5A84E8B0B0B84B4F94A7D3D80A594703"/>
          </w:pPr>
          <w:r>
            <w:t>[Company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65"/>
    <w:rsid w:val="0081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59395B1BB2414F95688F3F9EF53E5A">
    <w:name w:val="9959395B1BB2414F95688F3F9EF53E5A"/>
  </w:style>
  <w:style w:type="paragraph" w:customStyle="1" w:styleId="00B2DF6631C8424DA5749B9B2D8EB431">
    <w:name w:val="00B2DF6631C8424DA5749B9B2D8EB431"/>
  </w:style>
  <w:style w:type="paragraph" w:customStyle="1" w:styleId="3CAC70065CD44F2299EA504DFB04AC01">
    <w:name w:val="3CAC70065CD44F2299EA504DFB04AC01"/>
  </w:style>
  <w:style w:type="paragraph" w:customStyle="1" w:styleId="F555805D57D84DE68EA84325F5A99915">
    <w:name w:val="F555805D57D84DE68EA84325F5A99915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BC5E40DBB6514261B0E1983AE87FA7A5">
    <w:name w:val="BC5E40DBB6514261B0E1983AE87FA7A5"/>
  </w:style>
  <w:style w:type="paragraph" w:customStyle="1" w:styleId="AEE64920158B48929400D447B63870FA">
    <w:name w:val="AEE64920158B48929400D447B63870FA"/>
  </w:style>
  <w:style w:type="paragraph" w:customStyle="1" w:styleId="01812D89550C442488890E553CD1606A">
    <w:name w:val="01812D89550C442488890E553CD1606A"/>
  </w:style>
  <w:style w:type="paragraph" w:customStyle="1" w:styleId="3B5B019A9A754E748B19817F23305C1C">
    <w:name w:val="3B5B019A9A754E748B19817F23305C1C"/>
  </w:style>
  <w:style w:type="paragraph" w:customStyle="1" w:styleId="8C8F39E7899E4CF4914677EAF284722E">
    <w:name w:val="8C8F39E7899E4CF4914677EAF284722E"/>
  </w:style>
  <w:style w:type="paragraph" w:customStyle="1" w:styleId="33D10D542F604128930B24D68BF88AAD">
    <w:name w:val="33D10D542F604128930B24D68BF88AAD"/>
  </w:style>
  <w:style w:type="paragraph" w:customStyle="1" w:styleId="919A874C3B444C96A587FC1C344B2A90">
    <w:name w:val="919A874C3B444C96A587FC1C344B2A90"/>
  </w:style>
  <w:style w:type="paragraph" w:customStyle="1" w:styleId="53CA3BA737BB43BAB7ED4E957A0D3D5F">
    <w:name w:val="53CA3BA737BB43BAB7ED4E957A0D3D5F"/>
  </w:style>
  <w:style w:type="paragraph" w:customStyle="1" w:styleId="E157DB5E0E7646408F49C76EBFC799F0">
    <w:name w:val="E157DB5E0E7646408F49C76EBFC799F0"/>
  </w:style>
  <w:style w:type="paragraph" w:customStyle="1" w:styleId="5A84E8B0B0B84B4F94A7D3D80A594703">
    <w:name w:val="5A84E8B0B0B84B4F94A7D3D80A5947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2017-10-18T00:00:00</PublishDate>
  <Abstract/>
  <CompanyAddress>MANOONE@TCD.ie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11</TotalTime>
  <Pages>6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</vt:lpstr>
    </vt:vector>
  </TitlesOfParts>
  <Company>15319898</Company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</dc:title>
  <dc:subject>CS3021</dc:subject>
  <dc:creator>Mark Noone</dc:creator>
  <cp:keywords/>
  <cp:lastModifiedBy>Mark Noone</cp:lastModifiedBy>
  <cp:revision>5</cp:revision>
  <dcterms:created xsi:type="dcterms:W3CDTF">2017-10-18T12:00:00Z</dcterms:created>
  <dcterms:modified xsi:type="dcterms:W3CDTF">2017-10-18T12:11:00Z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