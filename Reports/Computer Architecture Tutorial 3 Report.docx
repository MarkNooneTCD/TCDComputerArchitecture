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14BD7FEC" w14:textId="77777777" w:rsidR="007111B3" w:rsidRDefault="00BE448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12686194" wp14:editId="497438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A63B9" w14:textId="77777777" w:rsidR="007111B3" w:rsidRDefault="00BE448B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Mark Noone</w:t>
                                    </w:r>
                                  </w:sdtContent>
                                </w:sdt>
                              </w:p>
                              <w:p w14:paraId="76D08480" w14:textId="77777777" w:rsidR="007111B3" w:rsidRDefault="00221D4A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E157DB5E0E7646408F49C76EBFC799F0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15319898</w:t>
                                    </w:r>
                                  </w:sdtContent>
                                </w:sdt>
                              </w:p>
                              <w:p w14:paraId="3878099A" w14:textId="77777777" w:rsidR="007111B3" w:rsidRDefault="00221D4A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5A84E8B0B0B84B4F94A7D3D80A594703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MANOONE@TCD.ie</w:t>
                                    </w:r>
                                  </w:sdtContent>
                                </w:sdt>
                                <w:r w:rsidR="00BE448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7111B3" w:rsidRDefault="00BE448B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F1CC1">
                                <w:t>Mark Noone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E157DB5E0E7646408F49C76EBFC799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1CC1">
                                <w:t>15319898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5A84E8B0B0B84B4F94A7D3D80A594703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1CC1">
                                <w:t>MANOONE@TCD.ie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0AA15532" wp14:editId="6A4E038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E1ED4" w14:textId="01418EB0" w:rsidR="007111B3" w:rsidRPr="001F1CC1" w:rsidRDefault="001F1CC1">
                                <w:pPr>
                                  <w:pStyle w:val="Logo"/>
                                  <w:rPr>
                                    <w:sz w:val="144"/>
                                  </w:rPr>
                                </w:pPr>
                                <w:r w:rsidRPr="001F1CC1">
                                  <w:rPr>
                                    <w:sz w:val="144"/>
                                  </w:rPr>
                                  <w:t>T</w:t>
                                </w:r>
                                <w:r w:rsidR="00172101">
                                  <w:rPr>
                                    <w:sz w:val="144"/>
                                  </w:rPr>
                                  <w:t>utorial 3</w:t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219558" w14:textId="77777777" w:rsidR="007111B3" w:rsidRDefault="001F1CC1">
                                    <w:pPr>
                                      <w:pStyle w:val="Title"/>
                                    </w:pPr>
                                    <w:r>
                                      <w:t>COMPUTER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6AFADA" w14:textId="77777777"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CS3021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A1553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" filled="f" stroked="f" strokeweight=".5pt">
                    <v:textbox inset="0,0,0,0">
                      <w:txbxContent>
                        <w:p w14:paraId="77EE1ED4" w14:textId="01418EB0" w:rsidR="007111B3" w:rsidRPr="001F1CC1" w:rsidRDefault="001F1CC1">
                          <w:pPr>
                            <w:pStyle w:val="Logo"/>
                            <w:rPr>
                              <w:sz w:val="144"/>
                            </w:rPr>
                          </w:pPr>
                          <w:r w:rsidRPr="001F1CC1">
                            <w:rPr>
                              <w:sz w:val="144"/>
                            </w:rPr>
                            <w:t>T</w:t>
                          </w:r>
                          <w:r w:rsidR="00172101">
                            <w:rPr>
                              <w:sz w:val="144"/>
                            </w:rPr>
                            <w:t>utorial 3</w:t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219558" w14:textId="77777777" w:rsidR="007111B3" w:rsidRDefault="001F1CC1">
                              <w:pPr>
                                <w:pStyle w:val="Title"/>
                              </w:pPr>
                              <w:r>
                                <w:t>COMPUTER ARCHITECTURE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6AFADA" w14:textId="77777777" w:rsidR="007111B3" w:rsidRDefault="001F1CC1">
                              <w:pPr>
                                <w:pStyle w:val="Subtitle"/>
                              </w:pPr>
                              <w:r>
                                <w:t>CS3021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4DE94960" wp14:editId="09B0B5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29972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FC4287" w14:textId="77777777"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October 18,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E94960" id="Text Box 33" o:spid="_x0000_s1028" type="#_x0000_t202" alt="Version number and date" style="position:absolute;left:0;text-align:left;margin-left:237.05pt;margin-top:0;width:288.25pt;height:23.6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FC4287" w14:textId="77777777" w:rsidR="007111B3" w:rsidRDefault="001F1CC1">
                              <w:pPr>
                                <w:pStyle w:val="Subtitle"/>
                              </w:pPr>
                              <w:r>
                                <w:t>October 18,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386FD8" wp14:editId="1F27920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AD3D0FA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14:paraId="44E14D89" w14:textId="101E1F76" w:rsidR="007111B3" w:rsidRDefault="00795513" w:rsidP="00795513">
      <w:pPr>
        <w:pStyle w:val="Heading2"/>
      </w:pPr>
      <w:r>
        <w:lastRenderedPageBreak/>
        <w:t>Question 1</w:t>
      </w:r>
    </w:p>
    <w:p w14:paraId="6EA9B9CC" w14:textId="3FE9A6C8" w:rsidR="00795513" w:rsidRDefault="00795513" w:rsidP="00795513">
      <w:pPr>
        <w:pStyle w:val="Heading3"/>
      </w:pPr>
      <w:r>
        <w:t>Non-Optimized</w:t>
      </w:r>
    </w:p>
    <w:p w14:paraId="3F8C21C2" w14:textId="77777777" w:rsidR="00795513" w:rsidRPr="00795513" w:rsidRDefault="00795513" w:rsidP="00795513"/>
    <w:p w14:paraId="79BFACC1" w14:textId="77777777" w:rsidR="00795513" w:rsidRDefault="00795513" w:rsidP="00FD14CB">
      <w:pPr>
        <w:ind w:left="792" w:firstLine="648"/>
      </w:pPr>
      <w:r>
        <w:t>add</w:t>
      </w:r>
      <w:r>
        <w:tab/>
      </w:r>
      <w:r>
        <w:tab/>
        <w:t>r0, #4, r3</w:t>
      </w:r>
    </w:p>
    <w:p w14:paraId="49536B3D" w14:textId="77777777" w:rsidR="00795513" w:rsidRDefault="00795513" w:rsidP="00795513"/>
    <w:p w14:paraId="2045D835" w14:textId="454CD95E" w:rsidR="00795513" w:rsidRDefault="00795513" w:rsidP="00795513">
      <w:r w:rsidRPr="00237752">
        <w:rPr>
          <w:color w:val="0070C0"/>
        </w:rPr>
        <w:t>min:</w:t>
      </w:r>
      <w:r>
        <w:tab/>
      </w:r>
      <w:r w:rsidR="00391E5E">
        <w:tab/>
      </w:r>
      <w:r>
        <w:t>add</w:t>
      </w:r>
      <w:r>
        <w:tab/>
      </w:r>
      <w:r>
        <w:tab/>
        <w:t>r0, r26, r1</w:t>
      </w:r>
    </w:p>
    <w:p w14:paraId="328422F3" w14:textId="77777777" w:rsidR="00795513" w:rsidRDefault="00795513" w:rsidP="00795513">
      <w:r>
        <w:tab/>
      </w:r>
      <w:r>
        <w:tab/>
        <w:t>sub</w:t>
      </w:r>
      <w:r>
        <w:tab/>
      </w:r>
      <w:r>
        <w:tab/>
        <w:t>r27, r16, r0{C}</w:t>
      </w:r>
    </w:p>
    <w:p w14:paraId="123D98E0" w14:textId="77777777" w:rsidR="00795513" w:rsidRDefault="00795513" w:rsidP="00795513">
      <w:r>
        <w:tab/>
      </w:r>
      <w:r>
        <w:tab/>
        <w:t>jge</w:t>
      </w:r>
      <w:r>
        <w:tab/>
      </w:r>
      <w:r>
        <w:tab/>
        <w:t>min1</w:t>
      </w:r>
    </w:p>
    <w:p w14:paraId="601E7F9F" w14:textId="3FFA95EF" w:rsidR="00795513" w:rsidRDefault="00795513" w:rsidP="00795513">
      <w:r>
        <w:tab/>
      </w:r>
      <w:r>
        <w:tab/>
        <w:t xml:space="preserve">xor </w:t>
      </w:r>
      <w:r>
        <w:tab/>
      </w:r>
      <w:r w:rsidR="00FD14CB">
        <w:tab/>
      </w:r>
      <w:r>
        <w:t>r0, r0, r0</w:t>
      </w:r>
    </w:p>
    <w:p w14:paraId="0D12E416" w14:textId="77777777" w:rsidR="00795513" w:rsidRDefault="00795513" w:rsidP="00795513">
      <w:r>
        <w:tab/>
      </w:r>
      <w:r>
        <w:tab/>
        <w:t>add</w:t>
      </w:r>
      <w:r>
        <w:tab/>
      </w:r>
      <w:r>
        <w:tab/>
        <w:t>r0, r27, r1</w:t>
      </w:r>
    </w:p>
    <w:p w14:paraId="28C4D3FF" w14:textId="77777777" w:rsidR="00795513" w:rsidRDefault="00795513" w:rsidP="00795513">
      <w:r>
        <w:tab/>
      </w:r>
      <w:r>
        <w:tab/>
      </w:r>
    </w:p>
    <w:p w14:paraId="2205935D" w14:textId="416574F5" w:rsidR="00795513" w:rsidRDefault="00795513" w:rsidP="00795513">
      <w:r w:rsidRPr="00237752">
        <w:rPr>
          <w:color w:val="0070C0"/>
        </w:rPr>
        <w:t>min1:</w:t>
      </w:r>
      <w:r>
        <w:tab/>
      </w:r>
      <w:r w:rsidR="00597C74">
        <w:tab/>
      </w:r>
      <w:r>
        <w:t>sub</w:t>
      </w:r>
      <w:r>
        <w:tab/>
      </w:r>
      <w:r>
        <w:tab/>
        <w:t>r0, r28, r1</w:t>
      </w:r>
    </w:p>
    <w:p w14:paraId="4AF31354" w14:textId="77777777" w:rsidR="00795513" w:rsidRDefault="00795513" w:rsidP="00795513">
      <w:r>
        <w:tab/>
      </w:r>
      <w:r>
        <w:tab/>
        <w:t>jge</w:t>
      </w:r>
      <w:r>
        <w:tab/>
      </w:r>
      <w:r>
        <w:tab/>
        <w:t>min2</w:t>
      </w:r>
    </w:p>
    <w:p w14:paraId="6A394E5C" w14:textId="5FF7C983" w:rsidR="00795513" w:rsidRDefault="00795513" w:rsidP="00795513">
      <w:r>
        <w:tab/>
      </w:r>
      <w:r>
        <w:tab/>
        <w:t xml:space="preserve">xor </w:t>
      </w:r>
      <w:r>
        <w:tab/>
      </w:r>
      <w:r w:rsidR="00FD14CB">
        <w:tab/>
      </w:r>
      <w:r>
        <w:t>r0, r0, r0</w:t>
      </w:r>
    </w:p>
    <w:p w14:paraId="33801F40" w14:textId="77777777" w:rsidR="00795513" w:rsidRDefault="00795513" w:rsidP="00795513">
      <w:r>
        <w:tab/>
      </w:r>
      <w:r>
        <w:tab/>
        <w:t>add</w:t>
      </w:r>
      <w:r>
        <w:tab/>
      </w:r>
      <w:r>
        <w:tab/>
        <w:t>r0, r28, r1</w:t>
      </w:r>
    </w:p>
    <w:p w14:paraId="553BAF71" w14:textId="77777777" w:rsidR="00795513" w:rsidRDefault="00795513" w:rsidP="00795513">
      <w:r>
        <w:tab/>
      </w:r>
      <w:r>
        <w:tab/>
      </w:r>
    </w:p>
    <w:p w14:paraId="6DC6700B" w14:textId="08F09B47" w:rsidR="00795513" w:rsidRDefault="00795513" w:rsidP="00795513">
      <w:r w:rsidRPr="00237752">
        <w:rPr>
          <w:color w:val="0070C0"/>
        </w:rPr>
        <w:t>min2:</w:t>
      </w:r>
      <w:r>
        <w:tab/>
      </w:r>
      <w:r w:rsidR="003949F5">
        <w:tab/>
      </w:r>
      <w:r>
        <w:t>ret</w:t>
      </w:r>
      <w:r>
        <w:tab/>
      </w:r>
      <w:r>
        <w:tab/>
        <w:t>r25, r0</w:t>
      </w:r>
    </w:p>
    <w:p w14:paraId="70C548B5" w14:textId="4C4CCB4D" w:rsidR="00795513" w:rsidRDefault="00795513" w:rsidP="00795513">
      <w:r>
        <w:tab/>
      </w:r>
      <w:r>
        <w:tab/>
        <w:t xml:space="preserve">xor </w:t>
      </w:r>
      <w:r>
        <w:tab/>
      </w:r>
      <w:r w:rsidR="005755C6">
        <w:tab/>
      </w:r>
      <w:r>
        <w:t>r0, r0, r0</w:t>
      </w:r>
    </w:p>
    <w:p w14:paraId="5B834B8D" w14:textId="77777777" w:rsidR="00795513" w:rsidRDefault="00795513" w:rsidP="00795513"/>
    <w:p w14:paraId="56F64D8B" w14:textId="77777777" w:rsidR="00795513" w:rsidRDefault="00795513" w:rsidP="00795513">
      <w:r>
        <w:tab/>
      </w:r>
      <w:r>
        <w:tab/>
      </w:r>
    </w:p>
    <w:p w14:paraId="4209A7DC" w14:textId="28C36F76" w:rsidR="00795513" w:rsidRDefault="00795513" w:rsidP="00795513">
      <w:r w:rsidRPr="00237752">
        <w:rPr>
          <w:color w:val="0070C0"/>
        </w:rPr>
        <w:t>p:</w:t>
      </w:r>
      <w:r>
        <w:tab/>
      </w:r>
      <w:r>
        <w:tab/>
        <w:t xml:space="preserve">add </w:t>
      </w:r>
      <w:r>
        <w:tab/>
      </w:r>
      <w:r w:rsidR="005755C6">
        <w:tab/>
      </w:r>
      <w:r>
        <w:t>r0, r3, r10</w:t>
      </w:r>
    </w:p>
    <w:p w14:paraId="07797F03" w14:textId="2C61388E" w:rsidR="00795513" w:rsidRDefault="00795513" w:rsidP="00795513">
      <w:r>
        <w:tab/>
      </w:r>
      <w:r>
        <w:tab/>
        <w:t xml:space="preserve">add </w:t>
      </w:r>
      <w:r>
        <w:tab/>
      </w:r>
      <w:r w:rsidR="005755C6">
        <w:tab/>
      </w:r>
      <w:r>
        <w:t>r0, r26, r11</w:t>
      </w:r>
    </w:p>
    <w:p w14:paraId="5B0A52A1" w14:textId="336B09BC" w:rsidR="00795513" w:rsidRDefault="00795513" w:rsidP="00795513">
      <w:r>
        <w:tab/>
      </w:r>
      <w:r>
        <w:tab/>
        <w:t xml:space="preserve">add </w:t>
      </w:r>
      <w:r>
        <w:tab/>
      </w:r>
      <w:r w:rsidR="005755C6">
        <w:tab/>
      </w:r>
      <w:r>
        <w:t>r0, r27, r12</w:t>
      </w:r>
    </w:p>
    <w:p w14:paraId="3610E1B3" w14:textId="60FBB567" w:rsidR="00795513" w:rsidRDefault="00795513" w:rsidP="00795513">
      <w:r>
        <w:tab/>
      </w:r>
      <w:r>
        <w:tab/>
        <w:t>callr</w:t>
      </w:r>
      <w:r>
        <w:tab/>
      </w:r>
      <w:r w:rsidR="005755C6">
        <w:tab/>
      </w:r>
      <w:r>
        <w:t>r25, min</w:t>
      </w:r>
    </w:p>
    <w:p w14:paraId="40AF697E" w14:textId="4D697008" w:rsidR="00795513" w:rsidRDefault="00795513" w:rsidP="00795513">
      <w:r>
        <w:tab/>
      </w:r>
      <w:r>
        <w:tab/>
        <w:t xml:space="preserve">xor </w:t>
      </w:r>
      <w:r>
        <w:tab/>
      </w:r>
      <w:r w:rsidR="005755C6">
        <w:tab/>
      </w:r>
      <w:r>
        <w:t>r0, r0, r0</w:t>
      </w:r>
    </w:p>
    <w:p w14:paraId="246EDBF8" w14:textId="0722642B" w:rsidR="00795513" w:rsidRDefault="00795513" w:rsidP="00795513">
      <w:r>
        <w:tab/>
      </w:r>
      <w:r>
        <w:tab/>
        <w:t xml:space="preserve">add </w:t>
      </w:r>
      <w:r>
        <w:tab/>
      </w:r>
      <w:r w:rsidR="005755C6">
        <w:tab/>
      </w:r>
      <w:r>
        <w:t>r0, r1, r10</w:t>
      </w:r>
    </w:p>
    <w:p w14:paraId="4BF980BA" w14:textId="5F02BD3B" w:rsidR="00795513" w:rsidRDefault="00795513" w:rsidP="00795513">
      <w:r>
        <w:tab/>
      </w:r>
      <w:r>
        <w:tab/>
        <w:t xml:space="preserve">add </w:t>
      </w:r>
      <w:r>
        <w:tab/>
      </w:r>
      <w:r w:rsidR="005755C6">
        <w:tab/>
      </w:r>
      <w:r>
        <w:t>r0, r28, r11</w:t>
      </w:r>
    </w:p>
    <w:p w14:paraId="3DCC2BEC" w14:textId="30FFC3AE" w:rsidR="00795513" w:rsidRDefault="00795513" w:rsidP="00795513">
      <w:r>
        <w:tab/>
      </w:r>
      <w:r>
        <w:tab/>
        <w:t xml:space="preserve">add </w:t>
      </w:r>
      <w:r>
        <w:tab/>
      </w:r>
      <w:r w:rsidR="005755C6">
        <w:tab/>
      </w:r>
      <w:r>
        <w:t>r0, r29, r12</w:t>
      </w:r>
    </w:p>
    <w:p w14:paraId="5CBDDA18" w14:textId="69425690" w:rsidR="00795513" w:rsidRDefault="00795513" w:rsidP="00795513">
      <w:r>
        <w:tab/>
      </w:r>
      <w:r>
        <w:tab/>
        <w:t xml:space="preserve">callr </w:t>
      </w:r>
      <w:r>
        <w:tab/>
      </w:r>
      <w:r w:rsidR="005755C6">
        <w:tab/>
      </w:r>
      <w:r>
        <w:t>r25, min</w:t>
      </w:r>
    </w:p>
    <w:p w14:paraId="7A64B0FE" w14:textId="39C22CED" w:rsidR="00795513" w:rsidRDefault="005755C6" w:rsidP="00795513">
      <w:r>
        <w:tab/>
      </w:r>
      <w:r>
        <w:tab/>
        <w:t>xor</w:t>
      </w:r>
      <w:r>
        <w:tab/>
      </w:r>
      <w:r>
        <w:tab/>
      </w:r>
      <w:r w:rsidR="00795513">
        <w:t>r0, r0, r0</w:t>
      </w:r>
    </w:p>
    <w:p w14:paraId="03E6FE28" w14:textId="77777777" w:rsidR="00795513" w:rsidRDefault="00795513" w:rsidP="00795513">
      <w:r>
        <w:tab/>
      </w:r>
      <w:r>
        <w:tab/>
        <w:t>ret</w:t>
      </w:r>
      <w:r>
        <w:tab/>
      </w:r>
      <w:r>
        <w:tab/>
        <w:t>r25, r0</w:t>
      </w:r>
    </w:p>
    <w:p w14:paraId="4FB0FE00" w14:textId="6C97CD78" w:rsidR="00795513" w:rsidRDefault="00795513" w:rsidP="00795513">
      <w:r>
        <w:tab/>
      </w:r>
      <w:r>
        <w:tab/>
        <w:t xml:space="preserve">xor </w:t>
      </w:r>
      <w:r>
        <w:tab/>
      </w:r>
      <w:r w:rsidR="005755C6">
        <w:tab/>
      </w:r>
      <w:r>
        <w:t>r0, r0, r0</w:t>
      </w:r>
    </w:p>
    <w:p w14:paraId="540D2C0D" w14:textId="77777777" w:rsidR="00795513" w:rsidRDefault="00795513" w:rsidP="00795513">
      <w:r>
        <w:tab/>
      </w:r>
      <w:r>
        <w:tab/>
      </w:r>
    </w:p>
    <w:p w14:paraId="185FD7B3" w14:textId="77777777" w:rsidR="00795513" w:rsidRDefault="00795513" w:rsidP="00795513">
      <w:r>
        <w:lastRenderedPageBreak/>
        <w:tab/>
      </w:r>
      <w:r>
        <w:tab/>
      </w:r>
    </w:p>
    <w:p w14:paraId="2FE2B3DD" w14:textId="6C44B43E" w:rsidR="00795513" w:rsidRDefault="00795513" w:rsidP="00795513">
      <w:r w:rsidRPr="00237752">
        <w:rPr>
          <w:color w:val="0070C0"/>
        </w:rPr>
        <w:t>gcd:</w:t>
      </w:r>
      <w:r>
        <w:tab/>
      </w:r>
      <w:r w:rsidR="00597C74">
        <w:tab/>
      </w:r>
      <w:r>
        <w:t>sub</w:t>
      </w:r>
      <w:r>
        <w:tab/>
      </w:r>
      <w:r>
        <w:tab/>
        <w:t>r27, r0, r0{C}</w:t>
      </w:r>
    </w:p>
    <w:p w14:paraId="271AE3DA" w14:textId="77777777" w:rsidR="00795513" w:rsidRDefault="00795513" w:rsidP="00795513">
      <w:r>
        <w:tab/>
      </w:r>
      <w:r>
        <w:tab/>
        <w:t>jeq</w:t>
      </w:r>
      <w:r>
        <w:tab/>
      </w:r>
      <w:r>
        <w:tab/>
        <w:t>gcd1</w:t>
      </w:r>
    </w:p>
    <w:p w14:paraId="4DA3EF5F" w14:textId="77777777" w:rsidR="00795513" w:rsidRDefault="00795513" w:rsidP="00795513">
      <w:r>
        <w:tab/>
      </w:r>
      <w:r>
        <w:tab/>
        <w:t>xor</w:t>
      </w:r>
      <w:r>
        <w:tab/>
      </w:r>
      <w:r>
        <w:tab/>
        <w:t>r0, r0, r0</w:t>
      </w:r>
    </w:p>
    <w:p w14:paraId="2522ECCD" w14:textId="6EE10A42" w:rsidR="00795513" w:rsidRDefault="00795513" w:rsidP="00795513">
      <w:r>
        <w:tab/>
      </w:r>
      <w:r>
        <w:tab/>
        <w:t xml:space="preserve">add </w:t>
      </w:r>
      <w:r>
        <w:tab/>
      </w:r>
      <w:r w:rsidR="00797BFF">
        <w:tab/>
      </w:r>
      <w:r>
        <w:t>r0, r26, r1</w:t>
      </w:r>
    </w:p>
    <w:p w14:paraId="47E32D6B" w14:textId="77777777" w:rsidR="00795513" w:rsidRDefault="00795513" w:rsidP="00795513">
      <w:r>
        <w:tab/>
      </w:r>
      <w:r>
        <w:tab/>
        <w:t>ret</w:t>
      </w:r>
      <w:r>
        <w:tab/>
      </w:r>
      <w:r>
        <w:tab/>
        <w:t>r25, r0</w:t>
      </w:r>
    </w:p>
    <w:p w14:paraId="71523D81" w14:textId="77777777" w:rsidR="00795513" w:rsidRDefault="00795513" w:rsidP="00795513">
      <w:r>
        <w:tab/>
      </w:r>
      <w:r>
        <w:tab/>
        <w:t>xor</w:t>
      </w:r>
      <w:r>
        <w:tab/>
      </w:r>
      <w:r>
        <w:tab/>
        <w:t>r0, r0, r0</w:t>
      </w:r>
    </w:p>
    <w:p w14:paraId="7B0E83AF" w14:textId="22C3952D" w:rsidR="00795513" w:rsidRDefault="00795513" w:rsidP="00795513">
      <w:r w:rsidRPr="00237752">
        <w:rPr>
          <w:color w:val="0070C0"/>
        </w:rPr>
        <w:t>gdc1:</w:t>
      </w:r>
      <w:r>
        <w:tab/>
      </w:r>
      <w:r w:rsidR="00597C74">
        <w:tab/>
      </w:r>
      <w:r>
        <w:t>add</w:t>
      </w:r>
      <w:r>
        <w:tab/>
      </w:r>
      <w:r>
        <w:tab/>
        <w:t>r0, r27, r11</w:t>
      </w:r>
    </w:p>
    <w:p w14:paraId="76DEBA4C" w14:textId="77777777" w:rsidR="00795513" w:rsidRDefault="00795513" w:rsidP="00795513">
      <w:r>
        <w:tab/>
      </w:r>
      <w:r>
        <w:tab/>
        <w:t>add</w:t>
      </w:r>
      <w:r>
        <w:tab/>
      </w:r>
      <w:r>
        <w:tab/>
        <w:t>r0, r26, r10</w:t>
      </w:r>
    </w:p>
    <w:p w14:paraId="599DDAD6" w14:textId="4A536DC0" w:rsidR="00795513" w:rsidRDefault="00795513" w:rsidP="00795513">
      <w:r>
        <w:tab/>
      </w:r>
      <w:r>
        <w:tab/>
        <w:t>callr</w:t>
      </w:r>
      <w:r>
        <w:tab/>
      </w:r>
      <w:r w:rsidR="00797BFF">
        <w:tab/>
      </w:r>
      <w:r>
        <w:t>r25, mod</w:t>
      </w:r>
    </w:p>
    <w:p w14:paraId="17E12CDF" w14:textId="7DA64E9D" w:rsidR="00795513" w:rsidRDefault="00795513" w:rsidP="00795513">
      <w:r>
        <w:tab/>
      </w:r>
      <w:r>
        <w:tab/>
        <w:t xml:space="preserve">xor </w:t>
      </w:r>
      <w:r>
        <w:tab/>
      </w:r>
      <w:r w:rsidR="00797BFF">
        <w:tab/>
      </w:r>
      <w:r>
        <w:t>r0, r0, r0</w:t>
      </w:r>
    </w:p>
    <w:p w14:paraId="3483146B" w14:textId="77777777" w:rsidR="00795513" w:rsidRDefault="00795513" w:rsidP="00795513">
      <w:r>
        <w:tab/>
      </w:r>
      <w:r>
        <w:tab/>
        <w:t>add</w:t>
      </w:r>
      <w:r>
        <w:tab/>
      </w:r>
      <w:r>
        <w:tab/>
        <w:t>r0, r1, r11</w:t>
      </w:r>
    </w:p>
    <w:p w14:paraId="23B3298F" w14:textId="77777777" w:rsidR="00795513" w:rsidRDefault="00795513" w:rsidP="00795513">
      <w:r>
        <w:tab/>
      </w:r>
      <w:r>
        <w:tab/>
        <w:t>add</w:t>
      </w:r>
      <w:r>
        <w:tab/>
      </w:r>
      <w:r>
        <w:tab/>
        <w:t>r0, r27, r10</w:t>
      </w:r>
    </w:p>
    <w:p w14:paraId="2B4E20E0" w14:textId="7022E481" w:rsidR="00795513" w:rsidRDefault="00795513" w:rsidP="00795513">
      <w:r>
        <w:tab/>
      </w:r>
      <w:r>
        <w:tab/>
        <w:t>callr</w:t>
      </w:r>
      <w:r>
        <w:tab/>
      </w:r>
      <w:r w:rsidR="00797BFF">
        <w:tab/>
      </w:r>
      <w:r>
        <w:t>r25, gcd</w:t>
      </w:r>
    </w:p>
    <w:p w14:paraId="6F50079D" w14:textId="05A5124B" w:rsidR="00795513" w:rsidRDefault="00795513" w:rsidP="00795513">
      <w:r>
        <w:tab/>
      </w:r>
      <w:r>
        <w:tab/>
        <w:t xml:space="preserve">xor </w:t>
      </w:r>
      <w:r>
        <w:tab/>
      </w:r>
      <w:r w:rsidR="00797BFF">
        <w:tab/>
      </w:r>
      <w:r>
        <w:t>r0, r0, r0</w:t>
      </w:r>
    </w:p>
    <w:p w14:paraId="6C4114DC" w14:textId="28BB6A3D" w:rsidR="00795513" w:rsidRDefault="00795513" w:rsidP="00795513">
      <w:r>
        <w:tab/>
      </w:r>
      <w:r>
        <w:tab/>
        <w:t xml:space="preserve">ret </w:t>
      </w:r>
      <w:r>
        <w:tab/>
      </w:r>
      <w:r w:rsidR="00797BFF">
        <w:tab/>
      </w:r>
      <w:r>
        <w:t>r25, r0</w:t>
      </w:r>
    </w:p>
    <w:p w14:paraId="7519F68D" w14:textId="38E77955" w:rsidR="00795513" w:rsidRDefault="00795513" w:rsidP="00795513">
      <w:r>
        <w:tab/>
      </w:r>
      <w:r>
        <w:tab/>
        <w:t xml:space="preserve">xor </w:t>
      </w:r>
      <w:r>
        <w:tab/>
      </w:r>
      <w:r w:rsidR="00797BFF">
        <w:tab/>
      </w:r>
      <w:r>
        <w:t>r0, r0, r0</w:t>
      </w:r>
    </w:p>
    <w:p w14:paraId="0B0A380C" w14:textId="77777777" w:rsidR="00DB4364" w:rsidRPr="00795513" w:rsidRDefault="00DB4364" w:rsidP="00795513"/>
    <w:p w14:paraId="5126D78E" w14:textId="5A7FD4F7" w:rsidR="00795513" w:rsidRDefault="00795513" w:rsidP="00795513">
      <w:pPr>
        <w:pStyle w:val="Heading3"/>
      </w:pPr>
      <w:r>
        <w:t>Optimized</w:t>
      </w:r>
    </w:p>
    <w:p w14:paraId="0B3899D4" w14:textId="77777777" w:rsidR="00DB4364" w:rsidRPr="00DB4364" w:rsidRDefault="00DB4364" w:rsidP="00DB4364"/>
    <w:p w14:paraId="4EBF0C3B" w14:textId="77777777" w:rsidR="00DB4364" w:rsidRDefault="00DB4364" w:rsidP="00797BFF">
      <w:pPr>
        <w:ind w:left="792" w:firstLine="648"/>
      </w:pPr>
      <w:r>
        <w:t>add</w:t>
      </w:r>
      <w:r>
        <w:tab/>
      </w:r>
      <w:r>
        <w:tab/>
        <w:t>r0, #4, r3</w:t>
      </w:r>
    </w:p>
    <w:p w14:paraId="1245234E" w14:textId="77777777" w:rsidR="00DB4364" w:rsidRDefault="00DB4364" w:rsidP="00DB4364"/>
    <w:p w14:paraId="01682215" w14:textId="77777777" w:rsidR="00DB4364" w:rsidRDefault="00DB4364" w:rsidP="00DB4364">
      <w:r w:rsidRPr="00237752">
        <w:rPr>
          <w:color w:val="0070C0"/>
        </w:rPr>
        <w:t>min:</w:t>
      </w:r>
      <w:r>
        <w:tab/>
      </w:r>
      <w:r>
        <w:tab/>
        <w:t>add</w:t>
      </w:r>
      <w:r>
        <w:tab/>
      </w:r>
      <w:r>
        <w:tab/>
        <w:t>r0, r26, r1</w:t>
      </w:r>
    </w:p>
    <w:p w14:paraId="12F042B1" w14:textId="77777777" w:rsidR="00DB4364" w:rsidRDefault="00DB4364" w:rsidP="00DB4364">
      <w:r>
        <w:tab/>
      </w:r>
      <w:r>
        <w:tab/>
        <w:t>sub</w:t>
      </w:r>
      <w:r>
        <w:tab/>
      </w:r>
      <w:r>
        <w:tab/>
        <w:t>r27, r16, r0{C}</w:t>
      </w:r>
    </w:p>
    <w:p w14:paraId="263B4995" w14:textId="77777777" w:rsidR="00DB4364" w:rsidRDefault="00DB4364" w:rsidP="00DB4364">
      <w:r>
        <w:tab/>
      </w:r>
      <w:r>
        <w:tab/>
        <w:t>jge</w:t>
      </w:r>
      <w:r>
        <w:tab/>
      </w:r>
      <w:r>
        <w:tab/>
        <w:t>min1</w:t>
      </w:r>
    </w:p>
    <w:p w14:paraId="4B82B0D5" w14:textId="23267D2F" w:rsidR="00DB4364" w:rsidRDefault="00DB4364" w:rsidP="00DB4364">
      <w:r>
        <w:tab/>
      </w:r>
      <w:r>
        <w:tab/>
        <w:t xml:space="preserve">xor </w:t>
      </w:r>
      <w:r>
        <w:tab/>
      </w:r>
      <w:r w:rsidR="00797BFF">
        <w:tab/>
      </w:r>
      <w:r>
        <w:t>r0, r0, r0</w:t>
      </w:r>
    </w:p>
    <w:p w14:paraId="6FC6B973" w14:textId="77777777" w:rsidR="00DB4364" w:rsidRDefault="00DB4364" w:rsidP="00DB4364">
      <w:r>
        <w:tab/>
      </w:r>
      <w:r>
        <w:tab/>
        <w:t>add</w:t>
      </w:r>
      <w:r>
        <w:tab/>
      </w:r>
      <w:r>
        <w:tab/>
        <w:t>r0, r27, r1</w:t>
      </w:r>
    </w:p>
    <w:p w14:paraId="35C55FAC" w14:textId="77777777" w:rsidR="00DB4364" w:rsidRDefault="00DB4364" w:rsidP="00DB4364">
      <w:r>
        <w:tab/>
      </w:r>
      <w:r>
        <w:tab/>
      </w:r>
    </w:p>
    <w:p w14:paraId="6FF41CBA" w14:textId="77777777" w:rsidR="00DB4364" w:rsidRDefault="00DB4364" w:rsidP="00DB4364">
      <w:r w:rsidRPr="00237752">
        <w:rPr>
          <w:color w:val="0070C0"/>
        </w:rPr>
        <w:t>min1:</w:t>
      </w:r>
      <w:r>
        <w:tab/>
      </w:r>
      <w:r>
        <w:tab/>
        <w:t>sub</w:t>
      </w:r>
      <w:r>
        <w:tab/>
      </w:r>
      <w:r>
        <w:tab/>
        <w:t>r0, r28, r1</w:t>
      </w:r>
    </w:p>
    <w:p w14:paraId="02FF0435" w14:textId="77777777" w:rsidR="00DB4364" w:rsidRDefault="00DB4364" w:rsidP="00DB4364">
      <w:r>
        <w:tab/>
      </w:r>
      <w:r>
        <w:tab/>
        <w:t>jge</w:t>
      </w:r>
      <w:r>
        <w:tab/>
      </w:r>
      <w:r>
        <w:tab/>
        <w:t>min2</w:t>
      </w:r>
    </w:p>
    <w:p w14:paraId="0C5129D1" w14:textId="169D3C9C" w:rsidR="00DB4364" w:rsidRDefault="00DB4364" w:rsidP="00DB4364">
      <w:r>
        <w:tab/>
      </w:r>
      <w:r>
        <w:tab/>
        <w:t xml:space="preserve">xor </w:t>
      </w:r>
      <w:r>
        <w:tab/>
      </w:r>
      <w:r w:rsidR="00797BFF">
        <w:tab/>
      </w:r>
      <w:r>
        <w:t>r0, r0, r0</w:t>
      </w:r>
    </w:p>
    <w:p w14:paraId="20BDF220" w14:textId="77777777" w:rsidR="00DB4364" w:rsidRDefault="00DB4364" w:rsidP="00DB4364">
      <w:r>
        <w:tab/>
      </w:r>
      <w:r>
        <w:tab/>
        <w:t>add</w:t>
      </w:r>
      <w:r>
        <w:tab/>
      </w:r>
      <w:r>
        <w:tab/>
        <w:t>r0, r28, r1</w:t>
      </w:r>
    </w:p>
    <w:p w14:paraId="31FE6CC4" w14:textId="77777777" w:rsidR="00DB4364" w:rsidRDefault="00DB4364" w:rsidP="00DB4364">
      <w:r>
        <w:tab/>
      </w:r>
      <w:r>
        <w:tab/>
      </w:r>
    </w:p>
    <w:p w14:paraId="089F59CF" w14:textId="77777777" w:rsidR="00DB4364" w:rsidRDefault="00DB4364" w:rsidP="00DB4364">
      <w:r w:rsidRPr="00237752">
        <w:rPr>
          <w:color w:val="0070C0"/>
        </w:rPr>
        <w:lastRenderedPageBreak/>
        <w:t>min2</w:t>
      </w:r>
      <w:r>
        <w:t>:</w:t>
      </w:r>
      <w:r>
        <w:tab/>
      </w:r>
      <w:r>
        <w:tab/>
        <w:t>ret</w:t>
      </w:r>
      <w:r>
        <w:tab/>
      </w:r>
      <w:r>
        <w:tab/>
        <w:t>r25, r0</w:t>
      </w:r>
    </w:p>
    <w:p w14:paraId="644517AD" w14:textId="3D011470" w:rsidR="00DB4364" w:rsidRDefault="00DB4364" w:rsidP="00DB4364">
      <w:r>
        <w:tab/>
      </w:r>
      <w:r>
        <w:tab/>
        <w:t xml:space="preserve">xor </w:t>
      </w:r>
      <w:r>
        <w:tab/>
      </w:r>
      <w:r w:rsidR="00797BFF">
        <w:tab/>
      </w:r>
      <w:r>
        <w:t>r0, r0, r0</w:t>
      </w:r>
    </w:p>
    <w:p w14:paraId="49AA3641" w14:textId="77777777" w:rsidR="00DB4364" w:rsidRDefault="00DB4364" w:rsidP="00DB4364"/>
    <w:p w14:paraId="21F03B13" w14:textId="77777777" w:rsidR="00DB4364" w:rsidRDefault="00DB4364" w:rsidP="00DB4364">
      <w:r>
        <w:tab/>
      </w:r>
      <w:r>
        <w:tab/>
      </w:r>
    </w:p>
    <w:p w14:paraId="18170B1E" w14:textId="6D79E1BB" w:rsidR="00DB4364" w:rsidRDefault="00DB4364" w:rsidP="00DB4364">
      <w:r w:rsidRPr="00237752">
        <w:rPr>
          <w:color w:val="0070C0"/>
        </w:rPr>
        <w:t>p:</w:t>
      </w:r>
      <w:r>
        <w:tab/>
      </w:r>
      <w:r>
        <w:tab/>
        <w:t xml:space="preserve">add </w:t>
      </w:r>
      <w:r>
        <w:tab/>
      </w:r>
      <w:r w:rsidR="00797BFF">
        <w:tab/>
      </w:r>
      <w:r>
        <w:t>r0, r3, r10</w:t>
      </w:r>
    </w:p>
    <w:p w14:paraId="47122EC0" w14:textId="77D5A2FD" w:rsidR="00DB4364" w:rsidRDefault="00DB4364" w:rsidP="00DB4364">
      <w:r>
        <w:tab/>
      </w:r>
      <w:r>
        <w:tab/>
        <w:t xml:space="preserve">add </w:t>
      </w:r>
      <w:r>
        <w:tab/>
      </w:r>
      <w:r w:rsidR="00797BFF">
        <w:tab/>
      </w:r>
      <w:r>
        <w:t>r0, r26, r11</w:t>
      </w:r>
    </w:p>
    <w:p w14:paraId="1F986613" w14:textId="59DABF04" w:rsidR="00DB4364" w:rsidRDefault="00DB4364" w:rsidP="00DB4364">
      <w:r>
        <w:tab/>
      </w:r>
      <w:r>
        <w:tab/>
        <w:t>callr</w:t>
      </w:r>
      <w:r>
        <w:tab/>
      </w:r>
      <w:r w:rsidR="00797BFF">
        <w:tab/>
      </w:r>
      <w:r>
        <w:t>r25, min</w:t>
      </w:r>
    </w:p>
    <w:p w14:paraId="3490B714" w14:textId="37DEE714" w:rsidR="00DB4364" w:rsidRDefault="00DB4364" w:rsidP="00DB4364">
      <w:r>
        <w:tab/>
      </w:r>
      <w:r>
        <w:tab/>
        <w:t xml:space="preserve">add </w:t>
      </w:r>
      <w:r>
        <w:tab/>
      </w:r>
      <w:r w:rsidR="00797BFF">
        <w:tab/>
      </w:r>
      <w:r>
        <w:t>r0, r27, r12</w:t>
      </w:r>
    </w:p>
    <w:p w14:paraId="2ECC3B61" w14:textId="7D53AFF2" w:rsidR="00DB4364" w:rsidRDefault="00DB4364" w:rsidP="00DB4364">
      <w:r>
        <w:tab/>
      </w:r>
      <w:r>
        <w:tab/>
        <w:t xml:space="preserve">add </w:t>
      </w:r>
      <w:r>
        <w:tab/>
      </w:r>
      <w:r w:rsidR="00797BFF">
        <w:tab/>
      </w:r>
      <w:r>
        <w:t>r0, r1, r10</w:t>
      </w:r>
    </w:p>
    <w:p w14:paraId="6C0ECC28" w14:textId="0E91D446" w:rsidR="00DB4364" w:rsidRDefault="00DB4364" w:rsidP="00DB4364">
      <w:r>
        <w:tab/>
      </w:r>
      <w:r>
        <w:tab/>
        <w:t xml:space="preserve">add </w:t>
      </w:r>
      <w:r>
        <w:tab/>
      </w:r>
      <w:r w:rsidR="00797BFF">
        <w:tab/>
      </w:r>
      <w:r>
        <w:t>r0, r28, r11</w:t>
      </w:r>
    </w:p>
    <w:p w14:paraId="0EBB0528" w14:textId="0B893090" w:rsidR="00DB4364" w:rsidRDefault="00DB4364" w:rsidP="00DB4364">
      <w:r>
        <w:tab/>
      </w:r>
      <w:r>
        <w:tab/>
        <w:t xml:space="preserve">callr </w:t>
      </w:r>
      <w:r>
        <w:tab/>
      </w:r>
      <w:r w:rsidR="00797BFF">
        <w:tab/>
      </w:r>
      <w:r>
        <w:t>r25, min</w:t>
      </w:r>
    </w:p>
    <w:p w14:paraId="37C1954A" w14:textId="2918C175" w:rsidR="00DB4364" w:rsidRDefault="00DB4364" w:rsidP="00DB4364">
      <w:r>
        <w:tab/>
      </w:r>
      <w:r>
        <w:tab/>
        <w:t xml:space="preserve">add </w:t>
      </w:r>
      <w:r>
        <w:tab/>
      </w:r>
      <w:r w:rsidR="00797BFF">
        <w:tab/>
      </w:r>
      <w:r>
        <w:t>r0, r29, r12</w:t>
      </w:r>
    </w:p>
    <w:p w14:paraId="188915D8" w14:textId="77777777" w:rsidR="00DB4364" w:rsidRDefault="00DB4364" w:rsidP="00DB4364">
      <w:r>
        <w:tab/>
      </w:r>
      <w:r>
        <w:tab/>
        <w:t>ret</w:t>
      </w:r>
      <w:r>
        <w:tab/>
      </w:r>
      <w:r>
        <w:tab/>
        <w:t>r25, r0</w:t>
      </w:r>
    </w:p>
    <w:p w14:paraId="5E17D0C4" w14:textId="35C2615F" w:rsidR="00DB4364" w:rsidRDefault="00DB4364" w:rsidP="00DB4364">
      <w:r>
        <w:tab/>
      </w:r>
      <w:r>
        <w:tab/>
        <w:t xml:space="preserve">xor </w:t>
      </w:r>
      <w:r>
        <w:tab/>
      </w:r>
      <w:r w:rsidR="00797BFF">
        <w:tab/>
      </w:r>
      <w:r>
        <w:t>r0, r0, r0</w:t>
      </w:r>
    </w:p>
    <w:p w14:paraId="52B0CC1D" w14:textId="77777777" w:rsidR="00DB4364" w:rsidRDefault="00DB4364" w:rsidP="00DB4364">
      <w:r>
        <w:tab/>
      </w:r>
      <w:r>
        <w:tab/>
      </w:r>
    </w:p>
    <w:p w14:paraId="6393575D" w14:textId="77777777" w:rsidR="00DB4364" w:rsidRDefault="00DB4364" w:rsidP="00DB4364">
      <w:r>
        <w:tab/>
      </w:r>
      <w:r>
        <w:tab/>
      </w:r>
    </w:p>
    <w:p w14:paraId="268B7B08" w14:textId="77777777" w:rsidR="00DB4364" w:rsidRDefault="00DB4364" w:rsidP="00DB4364">
      <w:r w:rsidRPr="00237752">
        <w:rPr>
          <w:color w:val="0070C0"/>
        </w:rPr>
        <w:t>gcd:</w:t>
      </w:r>
      <w:r>
        <w:tab/>
      </w:r>
      <w:r>
        <w:tab/>
        <w:t>sub</w:t>
      </w:r>
      <w:r>
        <w:tab/>
      </w:r>
      <w:r>
        <w:tab/>
        <w:t>r27, r0, r0{C}</w:t>
      </w:r>
    </w:p>
    <w:p w14:paraId="4FFB9921" w14:textId="77777777" w:rsidR="00DB4364" w:rsidRDefault="00DB4364" w:rsidP="00DB4364">
      <w:r>
        <w:tab/>
      </w:r>
      <w:r>
        <w:tab/>
        <w:t>jeq</w:t>
      </w:r>
      <w:r>
        <w:tab/>
      </w:r>
      <w:r>
        <w:tab/>
        <w:t>gcd1</w:t>
      </w:r>
    </w:p>
    <w:p w14:paraId="022E5BD0" w14:textId="77777777" w:rsidR="00DB4364" w:rsidRDefault="00DB4364" w:rsidP="00DB4364">
      <w:r>
        <w:tab/>
      </w:r>
      <w:r>
        <w:tab/>
        <w:t>xor</w:t>
      </w:r>
      <w:r>
        <w:tab/>
      </w:r>
      <w:r>
        <w:tab/>
        <w:t>r0, r0, r0</w:t>
      </w:r>
    </w:p>
    <w:p w14:paraId="4784DF5A" w14:textId="77777777" w:rsidR="00DB4364" w:rsidRDefault="00DB4364" w:rsidP="00DB4364">
      <w:r>
        <w:tab/>
      </w:r>
      <w:r>
        <w:tab/>
        <w:t>ret</w:t>
      </w:r>
      <w:r>
        <w:tab/>
      </w:r>
      <w:r>
        <w:tab/>
        <w:t>r25, r0</w:t>
      </w:r>
    </w:p>
    <w:p w14:paraId="4F7960A7" w14:textId="7D1E585E" w:rsidR="00DB4364" w:rsidRDefault="00DB4364" w:rsidP="00DB4364">
      <w:r>
        <w:tab/>
      </w:r>
      <w:r>
        <w:tab/>
        <w:t xml:space="preserve">add </w:t>
      </w:r>
      <w:r>
        <w:tab/>
      </w:r>
      <w:r w:rsidR="00797BFF">
        <w:tab/>
      </w:r>
      <w:r>
        <w:t>r0, r26, r1</w:t>
      </w:r>
    </w:p>
    <w:p w14:paraId="7E7DD928" w14:textId="77777777" w:rsidR="00DB4364" w:rsidRDefault="00DB4364" w:rsidP="00DB4364">
      <w:r w:rsidRPr="00237752">
        <w:rPr>
          <w:color w:val="0070C0"/>
        </w:rPr>
        <w:t>gdc1:</w:t>
      </w:r>
      <w:r>
        <w:tab/>
      </w:r>
      <w:r>
        <w:tab/>
        <w:t>add</w:t>
      </w:r>
      <w:r>
        <w:tab/>
      </w:r>
      <w:r>
        <w:tab/>
        <w:t>r0, r27, r11</w:t>
      </w:r>
    </w:p>
    <w:p w14:paraId="3D00C25A" w14:textId="10310CB5" w:rsidR="00DB4364" w:rsidRDefault="00DB4364" w:rsidP="00DB4364">
      <w:r>
        <w:tab/>
      </w:r>
      <w:r>
        <w:tab/>
        <w:t>callr</w:t>
      </w:r>
      <w:r>
        <w:tab/>
      </w:r>
      <w:r w:rsidR="00797BFF">
        <w:tab/>
      </w:r>
      <w:r>
        <w:t>r25, mod</w:t>
      </w:r>
    </w:p>
    <w:p w14:paraId="612CC30C" w14:textId="77777777" w:rsidR="00DB4364" w:rsidRDefault="00DB4364" w:rsidP="00DB4364">
      <w:r>
        <w:tab/>
      </w:r>
      <w:r>
        <w:tab/>
        <w:t>add</w:t>
      </w:r>
      <w:r>
        <w:tab/>
      </w:r>
      <w:r>
        <w:tab/>
        <w:t>r0, r26, r10</w:t>
      </w:r>
    </w:p>
    <w:p w14:paraId="0D4380B9" w14:textId="77777777" w:rsidR="00DB4364" w:rsidRDefault="00DB4364" w:rsidP="00DB4364">
      <w:r>
        <w:tab/>
      </w:r>
      <w:r>
        <w:tab/>
        <w:t>add</w:t>
      </w:r>
      <w:r>
        <w:tab/>
      </w:r>
      <w:r>
        <w:tab/>
        <w:t>r0, r1, r11</w:t>
      </w:r>
    </w:p>
    <w:p w14:paraId="71ADF91E" w14:textId="44C1274A" w:rsidR="00DB4364" w:rsidRDefault="00DB4364" w:rsidP="00DB4364">
      <w:r>
        <w:tab/>
      </w:r>
      <w:r>
        <w:tab/>
        <w:t>callr</w:t>
      </w:r>
      <w:r>
        <w:tab/>
      </w:r>
      <w:r w:rsidR="00797BFF">
        <w:tab/>
      </w:r>
      <w:r>
        <w:t>r25, gcd</w:t>
      </w:r>
    </w:p>
    <w:p w14:paraId="3A3AF1C7" w14:textId="77777777" w:rsidR="00DB4364" w:rsidRDefault="00DB4364" w:rsidP="00DB4364">
      <w:r>
        <w:tab/>
      </w:r>
      <w:r>
        <w:tab/>
        <w:t>add</w:t>
      </w:r>
      <w:r>
        <w:tab/>
      </w:r>
      <w:r>
        <w:tab/>
        <w:t>r0, r27, r10</w:t>
      </w:r>
    </w:p>
    <w:p w14:paraId="025A3F21" w14:textId="410D09D0" w:rsidR="00DB4364" w:rsidRDefault="00DB4364" w:rsidP="00DB4364">
      <w:r>
        <w:tab/>
      </w:r>
      <w:r>
        <w:tab/>
        <w:t xml:space="preserve">ret </w:t>
      </w:r>
      <w:r>
        <w:tab/>
      </w:r>
      <w:r w:rsidR="00797BFF">
        <w:tab/>
      </w:r>
      <w:r>
        <w:t>r25, r0</w:t>
      </w:r>
    </w:p>
    <w:p w14:paraId="2214DB82" w14:textId="2C3E58CA" w:rsidR="00DB4364" w:rsidRDefault="00DB4364" w:rsidP="00DB4364">
      <w:r>
        <w:tab/>
      </w:r>
      <w:r>
        <w:tab/>
        <w:t xml:space="preserve">xor </w:t>
      </w:r>
      <w:r>
        <w:tab/>
      </w:r>
      <w:r w:rsidR="00797BFF">
        <w:tab/>
      </w:r>
      <w:r>
        <w:t>r0, r0, r0</w:t>
      </w:r>
    </w:p>
    <w:p w14:paraId="4908AC80" w14:textId="77777777" w:rsidR="00B4109F" w:rsidRDefault="00B4109F" w:rsidP="00DB4364"/>
    <w:p w14:paraId="77C223EA" w14:textId="77777777" w:rsidR="00E54438" w:rsidRDefault="00E5443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DD8047" w:themeColor="accent2"/>
          <w:sz w:val="24"/>
          <w:szCs w:val="24"/>
        </w:rPr>
      </w:pPr>
      <w:r>
        <w:br w:type="page"/>
      </w:r>
    </w:p>
    <w:p w14:paraId="6CCE7F04" w14:textId="20ED8A88" w:rsidR="00B4109F" w:rsidRDefault="00B4109F" w:rsidP="00B4109F">
      <w:pPr>
        <w:pStyle w:val="Heading2"/>
      </w:pPr>
      <w:r>
        <w:lastRenderedPageBreak/>
        <w:t>Question 2</w:t>
      </w:r>
      <w:r w:rsidR="00417DE9">
        <w:t xml:space="preserve"> – Ackermann Function</w:t>
      </w:r>
    </w:p>
    <w:p w14:paraId="16EB925D" w14:textId="459E960B" w:rsidR="00417DE9" w:rsidRDefault="00417DE9" w:rsidP="00824565">
      <w:pPr>
        <w:ind w:left="0" w:firstLine="72"/>
      </w:pPr>
      <w:r>
        <w:t>The</w:t>
      </w:r>
      <w:r w:rsidR="00824565">
        <w:t xml:space="preserve"> following information is based on an Ackermann function as per the following Ackermann(3, 6):</w:t>
      </w:r>
    </w:p>
    <w:p w14:paraId="362703A3" w14:textId="0F9D0985" w:rsidR="00423A09" w:rsidRDefault="00423A09" w:rsidP="00A53AE7">
      <w:pPr>
        <w:pStyle w:val="ListParagraph"/>
        <w:numPr>
          <w:ilvl w:val="0"/>
          <w:numId w:val="5"/>
        </w:numPr>
      </w:pPr>
      <w:r>
        <w:t>6 Register Sets:</w:t>
      </w:r>
    </w:p>
    <w:p w14:paraId="658A4C22" w14:textId="713468BB" w:rsidR="00423A09" w:rsidRDefault="00423A09" w:rsidP="00423A09">
      <w:pPr>
        <w:pStyle w:val="ListParagraph"/>
        <w:numPr>
          <w:ilvl w:val="1"/>
          <w:numId w:val="5"/>
        </w:numPr>
      </w:pPr>
      <w:r>
        <w:t xml:space="preserve">Number of Procedure Calls – </w:t>
      </w:r>
      <w:r w:rsidR="00F25772">
        <w:tab/>
      </w:r>
      <w:r w:rsidR="00F25772">
        <w:tab/>
      </w:r>
      <w:r w:rsidR="00F25772">
        <w:tab/>
      </w:r>
      <w:r w:rsidR="009201F3">
        <w:t>172233</w:t>
      </w:r>
    </w:p>
    <w:p w14:paraId="0597A0ED" w14:textId="02A2B0EB" w:rsidR="00423A09" w:rsidRDefault="00423A09" w:rsidP="00423A09">
      <w:pPr>
        <w:pStyle w:val="ListParagraph"/>
        <w:numPr>
          <w:ilvl w:val="1"/>
          <w:numId w:val="5"/>
        </w:numPr>
      </w:pPr>
      <w:r>
        <w:t>Maximum register window depth –</w:t>
      </w:r>
      <w:r w:rsidR="001840A1">
        <w:t xml:space="preserve"> </w:t>
      </w:r>
      <w:r w:rsidR="00F25772">
        <w:tab/>
      </w:r>
      <w:r w:rsidR="00F25772">
        <w:tab/>
      </w:r>
      <w:r w:rsidR="001840A1">
        <w:t>6</w:t>
      </w:r>
    </w:p>
    <w:p w14:paraId="25055F25" w14:textId="381C1BA2" w:rsidR="00423A09" w:rsidRDefault="00423A09" w:rsidP="00423A09">
      <w:pPr>
        <w:pStyle w:val="ListParagraph"/>
        <w:numPr>
          <w:ilvl w:val="1"/>
          <w:numId w:val="5"/>
        </w:numPr>
      </w:pPr>
      <w:r>
        <w:t>Number of register window overflows –</w:t>
      </w:r>
      <w:r w:rsidR="00985B99">
        <w:tab/>
      </w:r>
      <w:r w:rsidR="00E745F6">
        <w:t>84884</w:t>
      </w:r>
    </w:p>
    <w:p w14:paraId="2A74FFE9" w14:textId="295CDACA" w:rsidR="00423A09" w:rsidRDefault="00423A09" w:rsidP="00423A09">
      <w:pPr>
        <w:pStyle w:val="ListParagraph"/>
        <w:numPr>
          <w:ilvl w:val="1"/>
          <w:numId w:val="5"/>
        </w:numPr>
      </w:pPr>
      <w:r>
        <w:t>Number of register windows underflows –</w:t>
      </w:r>
      <w:r w:rsidR="00985B99">
        <w:tab/>
      </w:r>
      <w:r w:rsidR="00E745F6">
        <w:t>84885</w:t>
      </w:r>
    </w:p>
    <w:p w14:paraId="11C36241" w14:textId="496B0A3F" w:rsidR="00423A09" w:rsidRDefault="00423A09" w:rsidP="00A53AE7">
      <w:pPr>
        <w:pStyle w:val="ListParagraph"/>
        <w:numPr>
          <w:ilvl w:val="0"/>
          <w:numId w:val="5"/>
        </w:numPr>
      </w:pPr>
      <w:r>
        <w:t>8 Register Sets:</w:t>
      </w:r>
    </w:p>
    <w:p w14:paraId="3C61A7F0" w14:textId="558865B2" w:rsidR="00423A09" w:rsidRDefault="00423A09" w:rsidP="00423A09">
      <w:pPr>
        <w:pStyle w:val="ListParagraph"/>
        <w:numPr>
          <w:ilvl w:val="1"/>
          <w:numId w:val="5"/>
        </w:numPr>
      </w:pPr>
      <w:r>
        <w:t xml:space="preserve">Number of Procedure Calls – </w:t>
      </w:r>
      <w:r w:rsidR="00F25772">
        <w:tab/>
      </w:r>
      <w:r w:rsidR="00F25772">
        <w:tab/>
      </w:r>
      <w:r w:rsidR="00F25772">
        <w:tab/>
      </w:r>
      <w:r w:rsidR="009201F3">
        <w:t>172233</w:t>
      </w:r>
    </w:p>
    <w:p w14:paraId="09747270" w14:textId="15B2CBDF" w:rsidR="00423A09" w:rsidRDefault="00423A09" w:rsidP="00423A09">
      <w:pPr>
        <w:pStyle w:val="ListParagraph"/>
        <w:numPr>
          <w:ilvl w:val="1"/>
          <w:numId w:val="5"/>
        </w:numPr>
      </w:pPr>
      <w:r>
        <w:t>Maximum register window depth –</w:t>
      </w:r>
      <w:r w:rsidR="001840A1">
        <w:t xml:space="preserve"> </w:t>
      </w:r>
      <w:r w:rsidR="00F25772">
        <w:tab/>
      </w:r>
      <w:r w:rsidR="00F25772">
        <w:tab/>
      </w:r>
      <w:r w:rsidR="001840A1">
        <w:t>8</w:t>
      </w:r>
    </w:p>
    <w:p w14:paraId="5356FAC5" w14:textId="6A422F0D" w:rsidR="00423A09" w:rsidRDefault="00423A09" w:rsidP="00423A09">
      <w:pPr>
        <w:pStyle w:val="ListParagraph"/>
        <w:numPr>
          <w:ilvl w:val="1"/>
          <w:numId w:val="5"/>
        </w:numPr>
      </w:pPr>
      <w:r>
        <w:t>Number of register window overflows –</w:t>
      </w:r>
      <w:r w:rsidR="00985B99">
        <w:tab/>
      </w:r>
      <w:r w:rsidR="00E745F6">
        <w:t>83910</w:t>
      </w:r>
    </w:p>
    <w:p w14:paraId="789D0F52" w14:textId="0814045B" w:rsidR="00423A09" w:rsidRDefault="00423A09" w:rsidP="00423A09">
      <w:pPr>
        <w:pStyle w:val="ListParagraph"/>
        <w:numPr>
          <w:ilvl w:val="1"/>
          <w:numId w:val="5"/>
        </w:numPr>
      </w:pPr>
      <w:r>
        <w:t>Number of register windows underflows –</w:t>
      </w:r>
      <w:r w:rsidR="00985B99">
        <w:tab/>
      </w:r>
      <w:r w:rsidR="00E745F6">
        <w:t>83911</w:t>
      </w:r>
    </w:p>
    <w:p w14:paraId="1682E5BF" w14:textId="1622A044" w:rsidR="00423A09" w:rsidRDefault="00423A09" w:rsidP="00A53AE7">
      <w:pPr>
        <w:pStyle w:val="ListParagraph"/>
        <w:numPr>
          <w:ilvl w:val="0"/>
          <w:numId w:val="5"/>
        </w:numPr>
      </w:pPr>
      <w:r>
        <w:t>16 Register Sets:</w:t>
      </w:r>
    </w:p>
    <w:p w14:paraId="6DE8C4B0" w14:textId="0743EC1A" w:rsidR="00E54438" w:rsidRDefault="00A53AE7" w:rsidP="00423A09">
      <w:pPr>
        <w:pStyle w:val="ListParagraph"/>
        <w:numPr>
          <w:ilvl w:val="1"/>
          <w:numId w:val="5"/>
        </w:numPr>
      </w:pPr>
      <w:r>
        <w:t xml:space="preserve">Number of Procedure Calls – </w:t>
      </w:r>
      <w:r w:rsidR="00F25772">
        <w:tab/>
      </w:r>
      <w:r w:rsidR="00F25772">
        <w:tab/>
      </w:r>
      <w:r w:rsidR="00F25772">
        <w:tab/>
      </w:r>
      <w:r w:rsidR="009201F3">
        <w:t>172233</w:t>
      </w:r>
    </w:p>
    <w:p w14:paraId="5EFEEF0F" w14:textId="53C55CDD" w:rsidR="00A53AE7" w:rsidRDefault="00FE5942" w:rsidP="00423A09">
      <w:pPr>
        <w:pStyle w:val="ListParagraph"/>
        <w:numPr>
          <w:ilvl w:val="1"/>
          <w:numId w:val="5"/>
        </w:numPr>
      </w:pPr>
      <w:r>
        <w:t>Maximum register window depth –</w:t>
      </w:r>
      <w:r w:rsidR="001840A1">
        <w:t xml:space="preserve"> </w:t>
      </w:r>
      <w:r w:rsidR="00F25772">
        <w:tab/>
      </w:r>
      <w:r w:rsidR="00F25772">
        <w:tab/>
      </w:r>
      <w:r w:rsidR="001840A1">
        <w:t>16</w:t>
      </w:r>
    </w:p>
    <w:p w14:paraId="48E8E103" w14:textId="02F7C97D" w:rsidR="00FF2EEF" w:rsidRDefault="00FF2EEF" w:rsidP="00423A09">
      <w:pPr>
        <w:pStyle w:val="ListParagraph"/>
        <w:numPr>
          <w:ilvl w:val="1"/>
          <w:numId w:val="5"/>
        </w:numPr>
      </w:pPr>
      <w:r>
        <w:t>Number of register window overflows –</w:t>
      </w:r>
      <w:r w:rsidR="00985B99">
        <w:tab/>
      </w:r>
      <w:r w:rsidR="00E745F6">
        <w:t>80141</w:t>
      </w:r>
    </w:p>
    <w:p w14:paraId="00E7EC02" w14:textId="76F97D40" w:rsidR="00A53AE7" w:rsidRDefault="00417DE9" w:rsidP="00423A09">
      <w:pPr>
        <w:pStyle w:val="ListParagraph"/>
        <w:numPr>
          <w:ilvl w:val="1"/>
          <w:numId w:val="5"/>
        </w:numPr>
      </w:pPr>
      <w:r>
        <w:t>Number of register windows underflows –</w:t>
      </w:r>
      <w:r w:rsidR="00985B99">
        <w:tab/>
      </w:r>
      <w:r w:rsidR="00E745F6">
        <w:t>80142</w:t>
      </w:r>
      <w:bookmarkStart w:id="0" w:name="_GoBack"/>
      <w:bookmarkEnd w:id="0"/>
    </w:p>
    <w:p w14:paraId="5AD5298F" w14:textId="77777777" w:rsidR="00E54438" w:rsidRDefault="00E54438" w:rsidP="00E54438"/>
    <w:p w14:paraId="0B276AC7" w14:textId="55108EC2" w:rsidR="00B4109F" w:rsidRDefault="00B4109F" w:rsidP="00B4109F">
      <w:pPr>
        <w:pStyle w:val="Heading2"/>
      </w:pPr>
      <w:r>
        <w:t>Question 3</w:t>
      </w:r>
    </w:p>
    <w:p w14:paraId="77418C21" w14:textId="2BE61677" w:rsidR="00B4109F" w:rsidRPr="00B4109F" w:rsidRDefault="00F6299D" w:rsidP="00B4109F">
      <w:r>
        <w:t>The Ackermann function too</w:t>
      </w:r>
      <w:r w:rsidR="00B72576">
        <w:t>k</w:t>
      </w:r>
      <w:r>
        <w:t xml:space="preserve"> .0</w:t>
      </w:r>
      <w:r w:rsidR="00942EAF">
        <w:t>07</w:t>
      </w:r>
      <w:r>
        <w:t xml:space="preserve"> seconds </w:t>
      </w:r>
      <w:r w:rsidR="00B72576">
        <w:t xml:space="preserve">to execute on my system. To time this I made a C version of the function to be executed inside a program (C  was used from lecture notes recommendation). To then time the program, I used Linux’s time </w:t>
      </w:r>
      <w:r w:rsidR="00955B5B">
        <w:t xml:space="preserve">command followed by the program to be timed. </w:t>
      </w:r>
      <w:r w:rsidR="003539CF">
        <w:t>After running this several times, the mean was calculated giving the answer as seen above.</w:t>
      </w:r>
    </w:p>
    <w:sectPr w:rsidR="00B4109F" w:rsidRPr="00B4109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5D59F" w14:textId="77777777" w:rsidR="00221D4A" w:rsidRDefault="00221D4A">
      <w:r>
        <w:separator/>
      </w:r>
    </w:p>
    <w:p w14:paraId="50A11C9D" w14:textId="77777777" w:rsidR="00221D4A" w:rsidRDefault="00221D4A"/>
  </w:endnote>
  <w:endnote w:type="continuationSeparator" w:id="0">
    <w:p w14:paraId="00660F59" w14:textId="77777777" w:rsidR="00221D4A" w:rsidRDefault="00221D4A">
      <w:r>
        <w:continuationSeparator/>
      </w:r>
    </w:p>
    <w:p w14:paraId="66676A86" w14:textId="77777777" w:rsidR="00221D4A" w:rsidRDefault="00221D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7111B3" w14:paraId="1A740954" w14:textId="77777777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7-10-1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456A4D82" w14:textId="77777777" w:rsidR="007111B3" w:rsidRDefault="001F1CC1">
              <w:pPr>
                <w:pStyle w:val="Footer"/>
              </w:pPr>
              <w:r>
                <w:t>10/18/2017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1A2C4467" w14:textId="77777777" w:rsidR="007111B3" w:rsidRDefault="001F1CC1">
              <w:pPr>
                <w:pStyle w:val="Footer"/>
                <w:jc w:val="center"/>
              </w:pPr>
              <w:r>
                <w:t>COMPUTER ARCHITECTURE</w:t>
              </w:r>
            </w:p>
          </w:tc>
        </w:sdtContent>
      </w:sdt>
      <w:tc>
        <w:tcPr>
          <w:tcW w:w="750" w:type="pct"/>
        </w:tcPr>
        <w:p w14:paraId="2F48E488" w14:textId="77777777" w:rsidR="007111B3" w:rsidRDefault="00BE448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E745F6">
            <w:rPr>
              <w:noProof/>
            </w:rPr>
            <w:t>4</w:t>
          </w:r>
          <w:r>
            <w:fldChar w:fldCharType="end"/>
          </w:r>
        </w:p>
      </w:tc>
    </w:tr>
  </w:tbl>
  <w:p w14:paraId="70969FC6" w14:textId="77777777" w:rsidR="007111B3" w:rsidRDefault="00711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367B1" w14:textId="77777777" w:rsidR="00221D4A" w:rsidRDefault="00221D4A">
      <w:r>
        <w:separator/>
      </w:r>
    </w:p>
    <w:p w14:paraId="00DDD256" w14:textId="77777777" w:rsidR="00221D4A" w:rsidRDefault="00221D4A"/>
  </w:footnote>
  <w:footnote w:type="continuationSeparator" w:id="0">
    <w:p w14:paraId="613655A5" w14:textId="77777777" w:rsidR="00221D4A" w:rsidRDefault="00221D4A">
      <w:r>
        <w:continuationSeparator/>
      </w:r>
    </w:p>
    <w:p w14:paraId="7C80723B" w14:textId="77777777" w:rsidR="00221D4A" w:rsidRDefault="00221D4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30ABE"/>
    <w:multiLevelType w:val="hybridMultilevel"/>
    <w:tmpl w:val="97784444"/>
    <w:lvl w:ilvl="0" w:tplc="AA506350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A39E4"/>
    <w:multiLevelType w:val="hybridMultilevel"/>
    <w:tmpl w:val="1AB26BA4"/>
    <w:lvl w:ilvl="0" w:tplc="AFF4A2A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4E292E"/>
    <w:multiLevelType w:val="hybridMultilevel"/>
    <w:tmpl w:val="E2602986"/>
    <w:lvl w:ilvl="0" w:tplc="AA50635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C1"/>
    <w:rsid w:val="00172101"/>
    <w:rsid w:val="001840A1"/>
    <w:rsid w:val="001F1CC1"/>
    <w:rsid w:val="00221D4A"/>
    <w:rsid w:val="00237752"/>
    <w:rsid w:val="003539CF"/>
    <w:rsid w:val="00391E5E"/>
    <w:rsid w:val="003949F5"/>
    <w:rsid w:val="00417DE9"/>
    <w:rsid w:val="00423A09"/>
    <w:rsid w:val="005478E2"/>
    <w:rsid w:val="005755C6"/>
    <w:rsid w:val="00597C74"/>
    <w:rsid w:val="007111B3"/>
    <w:rsid w:val="00795513"/>
    <w:rsid w:val="00797BFF"/>
    <w:rsid w:val="00824565"/>
    <w:rsid w:val="009201F3"/>
    <w:rsid w:val="00942EAF"/>
    <w:rsid w:val="00955B5B"/>
    <w:rsid w:val="00985B99"/>
    <w:rsid w:val="00A53AE7"/>
    <w:rsid w:val="00B4109F"/>
    <w:rsid w:val="00B72576"/>
    <w:rsid w:val="00BE448B"/>
    <w:rsid w:val="00DB4364"/>
    <w:rsid w:val="00E54438"/>
    <w:rsid w:val="00E745F6"/>
    <w:rsid w:val="00EF05A6"/>
    <w:rsid w:val="00F25772"/>
    <w:rsid w:val="00F6299D"/>
    <w:rsid w:val="00FD14CB"/>
    <w:rsid w:val="00FE4F3D"/>
    <w:rsid w:val="00FE5942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EB259"/>
  <w15:chartTrackingRefBased/>
  <w15:docId w15:val="{857AD67B-5840-43FF-982E-8591D4D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A5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k%20Noon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45"/>
    <w:rsid w:val="001E7B58"/>
    <w:rsid w:val="00625D45"/>
    <w:rsid w:val="008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9395B1BB2414F95688F3F9EF53E5A">
    <w:name w:val="9959395B1BB2414F95688F3F9EF53E5A"/>
  </w:style>
  <w:style w:type="paragraph" w:customStyle="1" w:styleId="00B2DF6631C8424DA5749B9B2D8EB431">
    <w:name w:val="00B2DF6631C8424DA5749B9B2D8EB431"/>
  </w:style>
  <w:style w:type="paragraph" w:customStyle="1" w:styleId="3CAC70065CD44F2299EA504DFB04AC01">
    <w:name w:val="3CAC70065CD44F2299EA504DFB04AC01"/>
  </w:style>
  <w:style w:type="paragraph" w:customStyle="1" w:styleId="F555805D57D84DE68EA84325F5A99915">
    <w:name w:val="F555805D57D84DE68EA84325F5A99915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C5E40DBB6514261B0E1983AE87FA7A5">
    <w:name w:val="BC5E40DBB6514261B0E1983AE87FA7A5"/>
  </w:style>
  <w:style w:type="paragraph" w:customStyle="1" w:styleId="AEE64920158B48929400D447B63870FA">
    <w:name w:val="AEE64920158B48929400D447B63870FA"/>
  </w:style>
  <w:style w:type="paragraph" w:customStyle="1" w:styleId="01812D89550C442488890E553CD1606A">
    <w:name w:val="01812D89550C442488890E553CD1606A"/>
  </w:style>
  <w:style w:type="paragraph" w:customStyle="1" w:styleId="3B5B019A9A754E748B19817F23305C1C">
    <w:name w:val="3B5B019A9A754E748B19817F23305C1C"/>
  </w:style>
  <w:style w:type="paragraph" w:customStyle="1" w:styleId="8C8F39E7899E4CF4914677EAF284722E">
    <w:name w:val="8C8F39E7899E4CF4914677EAF284722E"/>
  </w:style>
  <w:style w:type="paragraph" w:customStyle="1" w:styleId="33D10D542F604128930B24D68BF88AAD">
    <w:name w:val="33D10D542F604128930B24D68BF88AAD"/>
  </w:style>
  <w:style w:type="paragraph" w:customStyle="1" w:styleId="919A874C3B444C96A587FC1C344B2A90">
    <w:name w:val="919A874C3B444C96A587FC1C344B2A90"/>
  </w:style>
  <w:style w:type="paragraph" w:customStyle="1" w:styleId="53CA3BA737BB43BAB7ED4E957A0D3D5F">
    <w:name w:val="53CA3BA737BB43BAB7ED4E957A0D3D5F"/>
  </w:style>
  <w:style w:type="paragraph" w:customStyle="1" w:styleId="E157DB5E0E7646408F49C76EBFC799F0">
    <w:name w:val="E157DB5E0E7646408F49C76EBFC799F0"/>
  </w:style>
  <w:style w:type="paragraph" w:customStyle="1" w:styleId="5A84E8B0B0B84B4F94A7D3D80A594703">
    <w:name w:val="5A84E8B0B0B84B4F94A7D3D80A59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>MANOONE@TCD.ie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C:\Users\Mark Noone\AppData\Roaming\Microsoft\Templates\Project communication plan.dotx</Template>
  <TotalTime>27</TotalTime>
  <Pages>5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>15319898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CS3021</dc:subject>
  <dc:creator>Mark Noone</dc:creator>
  <cp:keywords/>
  <cp:lastModifiedBy>Mark Noone</cp:lastModifiedBy>
  <cp:revision>27</cp:revision>
  <dcterms:created xsi:type="dcterms:W3CDTF">2017-11-13T08:26:00Z</dcterms:created>
  <dcterms:modified xsi:type="dcterms:W3CDTF">2017-11-13T09:02:00Z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