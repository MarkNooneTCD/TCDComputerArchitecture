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:rsidR="007111B3" w:rsidRDefault="00BE448B">
          <w:pPr>
            <w:rPr>
              <w:noProof/>
              <w:color w:val="775F55" w:themeColor="text2"/>
              <w:sz w:val="32"/>
              <w:szCs w:val="40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11B3" w:rsidRDefault="00BE448B">
                                <w:pPr>
                                  <w:pStyle w:val="Subtitle"/>
                                </w:pP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F1CC1">
                                      <w:t>Mark Noone</w:t>
                                    </w:r>
                                  </w:sdtContent>
                                </w:sdt>
                              </w:p>
                              <w:p w:rsidR="007111B3" w:rsidRDefault="004834B3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733736139"/>
                                    <w:placeholder>
                                      <w:docPart w:val="E157DB5E0E7646408F49C76EBFC799F0"/>
                                    </w:placeholder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F1CC1">
                                      <w:t>15319898</w:t>
                                    </w:r>
                                  </w:sdtContent>
                                </w:sdt>
                              </w:p>
                              <w:p w:rsidR="007111B3" w:rsidRDefault="004834B3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 Address"/>
                                    <w:tag w:val=""/>
                                    <w:id w:val="-1515219664"/>
                                    <w:placeholder>
                                      <w:docPart w:val="5A84E8B0B0B84B4F94A7D3D80A594703"/>
                                    </w:placeholder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F1CC1">
                                      <w:t>MANOONE@TCD.ie</w:t>
                                    </w:r>
                                  </w:sdtContent>
                                </w:sdt>
                                <w:r w:rsidR="00BE448B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alt="Presenter, company name and address" style="position:absolute;left:0;text-align:left;margin-left:401.8pt;margin-top:0;width:453pt;height:57.6pt;z-index:251661312;visibility:visible;mso-wrap-style:square;mso-width-percent:471;mso-height-percent:0;mso-top-percent:837;mso-wrap-distance-left:9pt;mso-wrap-distance-top:0;mso-wrap-distance-right:9pt;mso-wrap-distance-bottom:0;mso-position-horizontal:right;mso-position-horizontal-relative:margin;mso-position-vertical-relative:page;mso-width-percent:471;mso-height-percent: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" filled="f" stroked="f" strokeweight=".5pt">
                    <v:textbox inset="0,0,0,0">
                      <w:txbxContent>
                        <w:p w:rsidR="007111B3" w:rsidRDefault="00BE448B">
                          <w:pPr>
                            <w:pStyle w:val="Subtitle"/>
                          </w:pPr>
                          <w:r>
                            <w:t xml:space="preserve"> </w:t>
                          </w: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F1CC1">
                                <w:t>Mark Noone</w:t>
                              </w:r>
                            </w:sdtContent>
                          </w:sdt>
                        </w:p>
                        <w:p w:rsidR="007111B3" w:rsidRDefault="00BE448B">
                          <w:pPr>
                            <w:pStyle w:val="Contactinfo"/>
                          </w:pPr>
                          <w:sdt>
                            <w:sdtPr>
                              <w:alias w:val="Company"/>
                              <w:tag w:val=""/>
                              <w:id w:val="733736139"/>
                              <w:placeholder>
                                <w:docPart w:val="E157DB5E0E7646408F49C76EBFC799F0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F1CC1">
                                <w:t>15319898</w:t>
                              </w:r>
                            </w:sdtContent>
                          </w:sdt>
                        </w:p>
                        <w:p w:rsidR="007111B3" w:rsidRDefault="00BE448B">
                          <w:pPr>
                            <w:pStyle w:val="Contactinfo"/>
                          </w:pPr>
                          <w:sdt>
                            <w:sdtPr>
                              <w:alias w:val="Company Address"/>
                              <w:tag w:val=""/>
                              <w:id w:val="-1515219664"/>
                              <w:placeholder>
                                <w:docPart w:val="5A84E8B0B0B84B4F94A7D3D80A594703"/>
                              </w:placeholder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F1CC1">
                                <w:t>MANOONE@TCD.ie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4577680</wp:posOffset>
                    </wp:positionV>
                    <wp:extent cx="5522976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11B3" w:rsidRPr="001F1CC1" w:rsidRDefault="00010B25">
                                <w:pPr>
                                  <w:pStyle w:val="Logo"/>
                                  <w:rPr>
                                    <w:sz w:val="144"/>
                                  </w:rPr>
                                </w:pPr>
                                <w:r>
                                  <w:rPr>
                                    <w:sz w:val="144"/>
                                  </w:rPr>
                                  <w:t>Tutorial 4</w:t>
                                </w: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111B3" w:rsidRDefault="001F1CC1">
                                    <w:pPr>
                                      <w:pStyle w:val="Title"/>
                                    </w:pPr>
                                    <w:r>
                                      <w:t>COMPUTER ARCHITECTURE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111B3" w:rsidRDefault="001F1CC1">
                                    <w:pPr>
                                      <w:pStyle w:val="Subtitle"/>
                                    </w:pPr>
                                    <w:r>
                                      <w:t>CS3021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o:spid="_x0000_s1027" type="#_x0000_t202" alt="Title and subtitle" style="position:absolute;left:0;text-align:left;margin-left:383.7pt;margin-top:360.45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" filled="f" stroked="f" strokeweight=".5pt">
                    <v:textbox inset="0,0,0,0">
                      <w:txbxContent>
                        <w:p w:rsidR="007111B3" w:rsidRPr="001F1CC1" w:rsidRDefault="00010B25">
                          <w:pPr>
                            <w:pStyle w:val="Logo"/>
                            <w:rPr>
                              <w:sz w:val="144"/>
                            </w:rPr>
                          </w:pPr>
                          <w:r>
                            <w:rPr>
                              <w:sz w:val="144"/>
                            </w:rPr>
                            <w:t>Tutorial 4</w:t>
                          </w: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111B3" w:rsidRDefault="001F1CC1">
                              <w:pPr>
                                <w:pStyle w:val="Title"/>
                              </w:pPr>
                              <w:r>
                                <w:t>COMPUTER ARCHITECTURE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111B3" w:rsidRDefault="001F1CC1">
                              <w:pPr>
                                <w:pStyle w:val="Subtitle"/>
                              </w:pPr>
                              <w:r>
                                <w:t>CS3021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e"/>
                                  <w:tag w:val=""/>
                                  <w:id w:val="10012421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111B3" w:rsidRDefault="00010B25">
                                    <w:pPr>
                                      <w:pStyle w:val="Subtitle"/>
                                    </w:pPr>
                                    <w:r>
                                      <w:t>November 11</w:t>
                                    </w:r>
                                    <w:r w:rsidR="001F1CC1">
                                      <w:t>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3" o:spid="_x0000_s1028" type="#_x0000_t202" alt="Version number and date" style="position:absolute;left:0;text-align:left;margin-left:237.05pt;margin-top:0;width:288.25pt;height:287.5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e"/>
                            <w:tag w:val=""/>
                            <w:id w:val="10012421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111B3" w:rsidRDefault="00010B25">
                              <w:pPr>
                                <w:pStyle w:val="Subtitle"/>
                              </w:pPr>
                              <w:r>
                                <w:t>November 11</w:t>
                              </w:r>
                              <w:r w:rsidR="001F1CC1">
                                <w:t>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3AD3D0FA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jM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C69LjM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" fillcolor="#94b6d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p w:rsidR="007111B3" w:rsidRDefault="00010B25" w:rsidP="00010B25">
      <w:pPr>
        <w:pStyle w:val="Heading2"/>
      </w:pPr>
      <w:r>
        <w:lastRenderedPageBreak/>
        <w:t>Question 1</w:t>
      </w:r>
    </w:p>
    <w:p w:rsidR="00902025" w:rsidRDefault="008353F7" w:rsidP="00902025">
      <w:pPr>
        <w:pStyle w:val="Heading3"/>
      </w:pPr>
      <w:r>
        <w:t xml:space="preserve">Part </w:t>
      </w:r>
      <w:r w:rsidR="00902025">
        <w:t>1</w:t>
      </w:r>
    </w:p>
    <w:p w:rsidR="00902025" w:rsidRDefault="00902025" w:rsidP="00902025">
      <w:r>
        <w:t>ADD</w:t>
      </w:r>
      <w:r>
        <w:tab/>
      </w:r>
      <w:r>
        <w:tab/>
        <w:t xml:space="preserve">R1, </w:t>
      </w:r>
      <w:r>
        <w:tab/>
        <w:t xml:space="preserve">R1, </w:t>
      </w:r>
      <w:r>
        <w:tab/>
        <w:t>R2</w:t>
      </w:r>
    </w:p>
    <w:p w:rsidR="00030A7C" w:rsidRPr="00902025" w:rsidRDefault="00030A7C" w:rsidP="00030A7C">
      <w:r>
        <w:t>ADD</w:t>
      </w:r>
      <w:r>
        <w:tab/>
      </w:r>
      <w:r>
        <w:tab/>
        <w:t>R2</w:t>
      </w:r>
      <w:r>
        <w:t xml:space="preserve">, </w:t>
      </w:r>
      <w:r>
        <w:tab/>
        <w:t xml:space="preserve">R1, </w:t>
      </w:r>
      <w:r>
        <w:tab/>
        <w:t>R2</w:t>
      </w:r>
    </w:p>
    <w:p w:rsidR="00030A7C" w:rsidRPr="00902025" w:rsidRDefault="00030A7C" w:rsidP="00030A7C">
      <w:r>
        <w:t>ADD</w:t>
      </w:r>
      <w:r>
        <w:tab/>
      </w:r>
      <w:r>
        <w:tab/>
        <w:t xml:space="preserve">R1, </w:t>
      </w:r>
      <w:r>
        <w:tab/>
        <w:t xml:space="preserve">R1, </w:t>
      </w:r>
      <w:r>
        <w:tab/>
        <w:t>R2</w:t>
      </w:r>
    </w:p>
    <w:p w:rsidR="00030A7C" w:rsidRPr="00902025" w:rsidRDefault="00030A7C" w:rsidP="00030A7C">
      <w:r>
        <w:t>ADD</w:t>
      </w:r>
      <w:r>
        <w:tab/>
      </w:r>
      <w:r>
        <w:tab/>
        <w:t>R2</w:t>
      </w:r>
      <w:r>
        <w:t xml:space="preserve">, </w:t>
      </w:r>
      <w:r>
        <w:tab/>
        <w:t xml:space="preserve">R1, </w:t>
      </w:r>
      <w:r>
        <w:tab/>
        <w:t>R2</w:t>
      </w:r>
    </w:p>
    <w:p w:rsidR="00030A7C" w:rsidRDefault="00030A7C" w:rsidP="00030A7C">
      <w:r>
        <w:t>ADD</w:t>
      </w:r>
      <w:r>
        <w:tab/>
      </w:r>
      <w:r>
        <w:tab/>
        <w:t xml:space="preserve">R1, </w:t>
      </w:r>
      <w:r>
        <w:tab/>
        <w:t xml:space="preserve">R1, </w:t>
      </w:r>
      <w:r>
        <w:tab/>
        <w:t>R2</w:t>
      </w:r>
    </w:p>
    <w:p w:rsidR="008353F7" w:rsidRPr="00902025" w:rsidRDefault="008353F7" w:rsidP="00030A7C">
      <w:r>
        <w:rPr>
          <w:noProof/>
          <w:lang w:eastAsia="en-US"/>
        </w:rPr>
        <w:drawing>
          <wp:inline distT="0" distB="0" distL="0" distR="0" wp14:anchorId="3C6EBA40" wp14:editId="706FEDE8">
            <wp:extent cx="5943600" cy="3988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7C" w:rsidRPr="00902025" w:rsidRDefault="00030A7C" w:rsidP="00902025"/>
    <w:p w:rsidR="00511DB1" w:rsidRDefault="00511DB1">
      <w:pPr>
        <w:spacing w:after="240" w:line="252" w:lineRule="auto"/>
        <w:ind w:left="0" w:right="0"/>
        <w:rPr>
          <w:rFonts w:asciiTheme="majorHAnsi" w:eastAsiaTheme="majorEastAsia" w:hAnsiTheme="majorHAnsi" w:cstheme="majorBidi"/>
          <w:caps/>
          <w:color w:val="80865A" w:themeColor="accent3" w:themeShade="BF"/>
        </w:rPr>
      </w:pPr>
      <w:r>
        <w:br w:type="page"/>
      </w:r>
    </w:p>
    <w:p w:rsidR="00902025" w:rsidRDefault="008353F7" w:rsidP="00902025">
      <w:pPr>
        <w:pStyle w:val="Heading3"/>
      </w:pPr>
      <w:r>
        <w:lastRenderedPageBreak/>
        <w:t xml:space="preserve">Part </w:t>
      </w:r>
      <w:r w:rsidR="00902025">
        <w:t>2</w:t>
      </w:r>
    </w:p>
    <w:p w:rsidR="00511DB1" w:rsidRDefault="00511DB1" w:rsidP="00511DB1">
      <w:r>
        <w:t>ADD</w:t>
      </w:r>
      <w:r>
        <w:tab/>
      </w:r>
      <w:r>
        <w:tab/>
        <w:t xml:space="preserve">R1, </w:t>
      </w:r>
      <w:r>
        <w:tab/>
        <w:t xml:space="preserve">R1, </w:t>
      </w:r>
      <w:r>
        <w:tab/>
        <w:t>R2</w:t>
      </w:r>
    </w:p>
    <w:p w:rsidR="00511DB1" w:rsidRPr="00902025" w:rsidRDefault="00511DB1" w:rsidP="00511DB1">
      <w:r>
        <w:t>ADD</w:t>
      </w:r>
      <w:r>
        <w:tab/>
      </w:r>
      <w:r>
        <w:tab/>
        <w:t xml:space="preserve">R2, </w:t>
      </w:r>
      <w:r>
        <w:tab/>
        <w:t xml:space="preserve">R1, </w:t>
      </w:r>
      <w:r>
        <w:tab/>
        <w:t>R2</w:t>
      </w:r>
    </w:p>
    <w:p w:rsidR="00511DB1" w:rsidRPr="00902025" w:rsidRDefault="00511DB1" w:rsidP="00511DB1">
      <w:r>
        <w:t>ADD</w:t>
      </w:r>
      <w:r>
        <w:tab/>
      </w:r>
      <w:r>
        <w:tab/>
        <w:t xml:space="preserve">R1, </w:t>
      </w:r>
      <w:r>
        <w:tab/>
        <w:t xml:space="preserve">R1, </w:t>
      </w:r>
      <w:r>
        <w:tab/>
        <w:t>R2</w:t>
      </w:r>
    </w:p>
    <w:p w:rsidR="00511DB1" w:rsidRPr="00902025" w:rsidRDefault="00511DB1" w:rsidP="00511DB1">
      <w:r>
        <w:t>ADD</w:t>
      </w:r>
      <w:r>
        <w:tab/>
      </w:r>
      <w:r>
        <w:tab/>
        <w:t xml:space="preserve">R2, </w:t>
      </w:r>
      <w:r>
        <w:tab/>
        <w:t xml:space="preserve">R1, </w:t>
      </w:r>
      <w:r>
        <w:tab/>
        <w:t>R2</w:t>
      </w:r>
    </w:p>
    <w:p w:rsidR="00511DB1" w:rsidRDefault="00511DB1" w:rsidP="00511DB1">
      <w:r>
        <w:t>ADD</w:t>
      </w:r>
      <w:r>
        <w:tab/>
      </w:r>
      <w:r>
        <w:tab/>
        <w:t xml:space="preserve">R1, </w:t>
      </w:r>
      <w:r>
        <w:tab/>
        <w:t xml:space="preserve">R1, </w:t>
      </w:r>
      <w:r>
        <w:tab/>
        <w:t>R2</w:t>
      </w:r>
    </w:p>
    <w:p w:rsidR="00511DB1" w:rsidRPr="00511DB1" w:rsidRDefault="00511DB1" w:rsidP="00511DB1"/>
    <w:p w:rsidR="009F5416" w:rsidRPr="009F5416" w:rsidRDefault="00511DB1" w:rsidP="009F5416">
      <w:r>
        <w:rPr>
          <w:noProof/>
          <w:lang w:eastAsia="en-US"/>
        </w:rPr>
        <w:drawing>
          <wp:inline distT="0" distB="0" distL="0" distR="0" wp14:anchorId="115DFB96" wp14:editId="088E959A">
            <wp:extent cx="5943600" cy="3988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B1" w:rsidRDefault="00511DB1">
      <w:pPr>
        <w:spacing w:after="240" w:line="252" w:lineRule="auto"/>
        <w:ind w:left="0" w:right="0"/>
        <w:rPr>
          <w:rFonts w:asciiTheme="majorHAnsi" w:eastAsiaTheme="majorEastAsia" w:hAnsiTheme="majorHAnsi" w:cstheme="majorBidi"/>
          <w:caps/>
          <w:color w:val="80865A" w:themeColor="accent3" w:themeShade="BF"/>
        </w:rPr>
      </w:pPr>
      <w:r>
        <w:br w:type="page"/>
      </w:r>
    </w:p>
    <w:p w:rsidR="00902025" w:rsidRDefault="008353F7" w:rsidP="00902025">
      <w:pPr>
        <w:pStyle w:val="Heading3"/>
      </w:pPr>
      <w:r>
        <w:lastRenderedPageBreak/>
        <w:t xml:space="preserve">Part </w:t>
      </w:r>
      <w:r w:rsidR="00902025">
        <w:t>3</w:t>
      </w:r>
    </w:p>
    <w:p w:rsidR="00EE7D29" w:rsidRDefault="00EE7D29" w:rsidP="00EE7D29">
      <w:r>
        <w:t>ADD</w:t>
      </w:r>
      <w:r>
        <w:tab/>
      </w:r>
      <w:r>
        <w:tab/>
        <w:t xml:space="preserve">R1, </w:t>
      </w:r>
      <w:r>
        <w:tab/>
        <w:t xml:space="preserve">R1, </w:t>
      </w:r>
      <w:r>
        <w:tab/>
        <w:t>R2</w:t>
      </w:r>
    </w:p>
    <w:p w:rsidR="00EE7D29" w:rsidRDefault="00EE7D29" w:rsidP="00EE7D29">
      <w:r>
        <w:t>ST</w:t>
      </w:r>
      <w:r>
        <w:tab/>
      </w:r>
      <w:r>
        <w:tab/>
        <w:t xml:space="preserve">R1, </w:t>
      </w:r>
      <w:r>
        <w:tab/>
      </w:r>
      <w:r>
        <w:t>R2</w:t>
      </w:r>
      <w:r>
        <w:t xml:space="preserve">, </w:t>
      </w:r>
      <w:r>
        <w:tab/>
      </w:r>
      <w:r>
        <w:t>O</w:t>
      </w:r>
      <w:r>
        <w:t>2</w:t>
      </w:r>
    </w:p>
    <w:p w:rsidR="00EE7D29" w:rsidRDefault="00EE7D29" w:rsidP="00EE7D29">
      <w:r>
        <w:rPr>
          <w:noProof/>
          <w:lang w:eastAsia="en-US"/>
        </w:rPr>
        <w:drawing>
          <wp:inline distT="0" distB="0" distL="0" distR="0" wp14:anchorId="67EB1F94" wp14:editId="2844142D">
            <wp:extent cx="5943600" cy="4230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B1" w:rsidRPr="00511DB1" w:rsidRDefault="00511DB1" w:rsidP="00511DB1"/>
    <w:p w:rsidR="00511DB1" w:rsidRDefault="00511DB1">
      <w:pPr>
        <w:spacing w:after="240" w:line="252" w:lineRule="auto"/>
        <w:ind w:left="0" w:right="0"/>
        <w:rPr>
          <w:rFonts w:asciiTheme="majorHAnsi" w:eastAsiaTheme="majorEastAsia" w:hAnsiTheme="majorHAnsi" w:cstheme="majorBidi"/>
          <w:caps/>
          <w:color w:val="80865A" w:themeColor="accent3" w:themeShade="BF"/>
        </w:rPr>
      </w:pPr>
      <w:r>
        <w:br w:type="page"/>
      </w:r>
    </w:p>
    <w:p w:rsidR="00902025" w:rsidRDefault="008353F7" w:rsidP="00902025">
      <w:pPr>
        <w:pStyle w:val="Heading3"/>
      </w:pPr>
      <w:r>
        <w:lastRenderedPageBreak/>
        <w:t xml:space="preserve">Part </w:t>
      </w:r>
      <w:r w:rsidR="00902025">
        <w:t>4</w:t>
      </w:r>
    </w:p>
    <w:p w:rsidR="00511DB1" w:rsidRDefault="00511DB1">
      <w:pPr>
        <w:spacing w:after="240" w:line="252" w:lineRule="auto"/>
        <w:ind w:left="0" w:right="0"/>
        <w:rPr>
          <w:rFonts w:asciiTheme="majorHAnsi" w:eastAsiaTheme="majorEastAsia" w:hAnsiTheme="majorHAnsi" w:cstheme="majorBidi"/>
          <w:caps/>
          <w:color w:val="80865A" w:themeColor="accent3" w:themeShade="BF"/>
        </w:rPr>
      </w:pPr>
      <w:r>
        <w:br w:type="page"/>
      </w:r>
    </w:p>
    <w:p w:rsidR="00902025" w:rsidRDefault="008353F7" w:rsidP="00902025">
      <w:pPr>
        <w:pStyle w:val="Heading3"/>
      </w:pPr>
      <w:r>
        <w:lastRenderedPageBreak/>
        <w:t xml:space="preserve">Part </w:t>
      </w:r>
      <w:r w:rsidR="00902025">
        <w:t>5</w:t>
      </w:r>
    </w:p>
    <w:p w:rsidR="00690AA4" w:rsidRDefault="00690AA4" w:rsidP="00690AA4">
      <w:r>
        <w:t>ADD</w:t>
      </w:r>
      <w:r>
        <w:tab/>
      </w:r>
      <w:r>
        <w:tab/>
        <w:t xml:space="preserve">R1, </w:t>
      </w:r>
      <w:r>
        <w:tab/>
        <w:t xml:space="preserve">R1, </w:t>
      </w:r>
      <w:r>
        <w:tab/>
        <w:t>R2</w:t>
      </w:r>
    </w:p>
    <w:p w:rsidR="00690AA4" w:rsidRDefault="00690AA4" w:rsidP="00690AA4">
      <w:r>
        <w:t>ST</w:t>
      </w:r>
      <w:r>
        <w:tab/>
      </w:r>
      <w:r>
        <w:tab/>
        <w:t xml:space="preserve">R1, </w:t>
      </w:r>
      <w:r>
        <w:tab/>
        <w:t xml:space="preserve">R2, </w:t>
      </w:r>
      <w:r>
        <w:tab/>
        <w:t>O2</w:t>
      </w:r>
    </w:p>
    <w:p w:rsidR="00690AA4" w:rsidRDefault="00690AA4" w:rsidP="00690AA4">
      <w:r>
        <w:t>LD</w:t>
      </w:r>
      <w:r>
        <w:tab/>
      </w:r>
      <w:r>
        <w:tab/>
        <w:t xml:space="preserve">R1, </w:t>
      </w:r>
      <w:r>
        <w:tab/>
        <w:t xml:space="preserve">R1, </w:t>
      </w:r>
      <w:r>
        <w:tab/>
        <w:t>R2</w:t>
      </w:r>
    </w:p>
    <w:p w:rsidR="00690AA4" w:rsidRDefault="00690AA4" w:rsidP="00690AA4">
      <w:r>
        <w:rPr>
          <w:noProof/>
          <w:lang w:eastAsia="en-US"/>
        </w:rPr>
        <w:drawing>
          <wp:inline distT="0" distB="0" distL="0" distR="0" wp14:anchorId="58FA51EA" wp14:editId="2C58055E">
            <wp:extent cx="5943600" cy="4204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A4" w:rsidRPr="00690AA4" w:rsidRDefault="00690AA4" w:rsidP="00690AA4">
      <w:pPr>
        <w:ind w:left="0"/>
      </w:pPr>
    </w:p>
    <w:p w:rsidR="00690AA4" w:rsidRPr="00690AA4" w:rsidRDefault="00511DB1">
      <w:pPr>
        <w:spacing w:after="240" w:line="252" w:lineRule="auto"/>
        <w:ind w:left="0" w:right="0"/>
      </w:pPr>
      <w:r>
        <w:br w:type="page"/>
      </w:r>
    </w:p>
    <w:p w:rsidR="00902025" w:rsidRDefault="008353F7" w:rsidP="00902025">
      <w:pPr>
        <w:pStyle w:val="Heading3"/>
      </w:pPr>
      <w:r>
        <w:lastRenderedPageBreak/>
        <w:t xml:space="preserve">Part </w:t>
      </w:r>
      <w:r w:rsidR="00902025">
        <w:t>6</w:t>
      </w:r>
    </w:p>
    <w:p w:rsidR="00690AA4" w:rsidRDefault="00690AA4" w:rsidP="00690AA4">
      <w:r>
        <w:t>ADD</w:t>
      </w:r>
      <w:r>
        <w:tab/>
      </w:r>
      <w:r>
        <w:tab/>
        <w:t xml:space="preserve">R1, </w:t>
      </w:r>
      <w:r>
        <w:tab/>
        <w:t xml:space="preserve">R1, </w:t>
      </w:r>
      <w:r>
        <w:tab/>
        <w:t>R2</w:t>
      </w:r>
    </w:p>
    <w:p w:rsidR="00690AA4" w:rsidRDefault="00690AA4" w:rsidP="00690AA4">
      <w:r>
        <w:t>BEQZ</w:t>
      </w:r>
      <w:r>
        <w:tab/>
      </w:r>
      <w:r>
        <w:tab/>
        <w:t xml:space="preserve"> -</w:t>
      </w:r>
      <w:r>
        <w:t xml:space="preserve">, </w:t>
      </w:r>
      <w:r>
        <w:tab/>
      </w:r>
      <w:r>
        <w:t>R1</w:t>
      </w:r>
      <w:r>
        <w:t xml:space="preserve">, </w:t>
      </w:r>
      <w:r>
        <w:tab/>
        <w:t>O2</w:t>
      </w:r>
    </w:p>
    <w:p w:rsidR="00690AA4" w:rsidRDefault="00690AA4" w:rsidP="00690AA4">
      <w:r>
        <w:rPr>
          <w:noProof/>
          <w:lang w:eastAsia="en-US"/>
        </w:rPr>
        <w:drawing>
          <wp:inline distT="0" distB="0" distL="0" distR="0" wp14:anchorId="13142DBF" wp14:editId="30C59745">
            <wp:extent cx="5943600" cy="4545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1DB1" w:rsidRDefault="00511DB1">
      <w:pPr>
        <w:spacing w:after="240" w:line="252" w:lineRule="auto"/>
        <w:ind w:left="0" w:right="0"/>
        <w:rPr>
          <w:rFonts w:asciiTheme="majorHAnsi" w:eastAsiaTheme="majorEastAsia" w:hAnsiTheme="majorHAnsi" w:cstheme="majorBidi"/>
          <w:caps/>
          <w:color w:val="80865A" w:themeColor="accent3" w:themeShade="BF"/>
        </w:rPr>
      </w:pPr>
      <w:r>
        <w:br w:type="page"/>
      </w:r>
    </w:p>
    <w:p w:rsidR="00902025" w:rsidRDefault="008353F7" w:rsidP="00902025">
      <w:pPr>
        <w:pStyle w:val="Heading3"/>
      </w:pPr>
      <w:r>
        <w:lastRenderedPageBreak/>
        <w:t xml:space="preserve">Part </w:t>
      </w:r>
      <w:r w:rsidR="00902025">
        <w:t>7</w:t>
      </w:r>
    </w:p>
    <w:p w:rsidR="00511DB1" w:rsidRDefault="00511DB1">
      <w:pPr>
        <w:spacing w:after="240" w:line="252" w:lineRule="auto"/>
        <w:ind w:left="0" w:right="0"/>
        <w:rPr>
          <w:rFonts w:asciiTheme="majorHAnsi" w:eastAsiaTheme="majorEastAsia" w:hAnsiTheme="majorHAnsi" w:cstheme="majorBidi"/>
          <w:caps/>
          <w:color w:val="80865A" w:themeColor="accent3" w:themeShade="BF"/>
        </w:rPr>
      </w:pPr>
      <w:r>
        <w:br w:type="page"/>
      </w:r>
    </w:p>
    <w:p w:rsidR="00902025" w:rsidRPr="00902025" w:rsidRDefault="008353F7" w:rsidP="00902025">
      <w:pPr>
        <w:pStyle w:val="Heading3"/>
      </w:pPr>
      <w:r>
        <w:lastRenderedPageBreak/>
        <w:t xml:space="preserve">Part </w:t>
      </w:r>
      <w:r w:rsidR="00902025">
        <w:t>8</w:t>
      </w:r>
    </w:p>
    <w:p w:rsidR="00511DB1" w:rsidRDefault="00511DB1">
      <w:pPr>
        <w:spacing w:after="240" w:line="252" w:lineRule="auto"/>
        <w:ind w:left="0" w:right="0"/>
        <w:rPr>
          <w:rFonts w:asciiTheme="majorHAnsi" w:eastAsiaTheme="majorEastAsia" w:hAnsiTheme="majorHAnsi" w:cstheme="majorBidi"/>
          <w:caps/>
          <w:color w:val="DD8047" w:themeColor="accent2"/>
          <w:sz w:val="24"/>
          <w:szCs w:val="24"/>
        </w:rPr>
      </w:pPr>
      <w:r>
        <w:br w:type="page"/>
      </w:r>
    </w:p>
    <w:p w:rsidR="00010B25" w:rsidRDefault="00010B25" w:rsidP="00010B25">
      <w:pPr>
        <w:pStyle w:val="Heading2"/>
      </w:pPr>
      <w:r>
        <w:lastRenderedPageBreak/>
        <w:t>Question 2</w:t>
      </w:r>
    </w:p>
    <w:p w:rsidR="00010B25" w:rsidRPr="00010B25" w:rsidRDefault="00010B25" w:rsidP="00010B25"/>
    <w:p w:rsidR="00010B25" w:rsidRDefault="00010B25" w:rsidP="00010B25">
      <w:pPr>
        <w:pStyle w:val="Heading2"/>
      </w:pPr>
      <w:r>
        <w:t>Question 3</w:t>
      </w:r>
    </w:p>
    <w:p w:rsidR="00010B25" w:rsidRPr="00010B25" w:rsidRDefault="00010B25" w:rsidP="00010B25"/>
    <w:sectPr w:rsidR="00010B25" w:rsidRPr="00010B25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4B3" w:rsidRDefault="004834B3">
      <w:r>
        <w:separator/>
      </w:r>
    </w:p>
    <w:p w:rsidR="004834B3" w:rsidRDefault="004834B3"/>
  </w:endnote>
  <w:endnote w:type="continuationSeparator" w:id="0">
    <w:p w:rsidR="004834B3" w:rsidRDefault="004834B3">
      <w:r>
        <w:continuationSeparator/>
      </w:r>
    </w:p>
    <w:p w:rsidR="004834B3" w:rsidRDefault="004834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7111B3">
      <w:sdt>
        <w:sdtPr>
          <w:alias w:val="Date"/>
          <w:tag w:val=""/>
          <w:id w:val="-600561709"/>
          <w:dataBinding w:prefixMappings="xmlns:ns0='http://schemas.microsoft.com/office/2006/coverPageProps' " w:xpath="/ns0:CoverPageProperties[1]/ns0:PublishDate[1]" w:storeItemID="{55AF091B-3C7A-41E3-B477-F2FDAA23CFDA}"/>
          <w:date w:fullDate="2017-11-1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:rsidR="007111B3" w:rsidRDefault="00010B25">
              <w:pPr>
                <w:pStyle w:val="Footer"/>
              </w:pPr>
              <w:r>
                <w:t>11/11/2017</w:t>
              </w:r>
            </w:p>
          </w:tc>
        </w:sdtContent>
      </w:sdt>
      <w:sdt>
        <w:sdtPr>
          <w:alias w:val="Title"/>
          <w:tag w:val=""/>
          <w:id w:val="137481616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:rsidR="007111B3" w:rsidRDefault="001F1CC1">
              <w:pPr>
                <w:pStyle w:val="Footer"/>
                <w:jc w:val="center"/>
              </w:pPr>
              <w:r>
                <w:t>COMPUTER ARCHITECTURE</w:t>
              </w:r>
            </w:p>
          </w:tc>
        </w:sdtContent>
      </w:sdt>
      <w:tc>
        <w:tcPr>
          <w:tcW w:w="750" w:type="pct"/>
        </w:tcPr>
        <w:p w:rsidR="007111B3" w:rsidRDefault="00BE448B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690AA4">
            <w:rPr>
              <w:noProof/>
            </w:rPr>
            <w:t>9</w:t>
          </w:r>
          <w:r>
            <w:fldChar w:fldCharType="end"/>
          </w:r>
        </w:p>
      </w:tc>
    </w:tr>
  </w:tbl>
  <w:p w:rsidR="007111B3" w:rsidRDefault="00711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4B3" w:rsidRDefault="004834B3">
      <w:r>
        <w:separator/>
      </w:r>
    </w:p>
    <w:p w:rsidR="004834B3" w:rsidRDefault="004834B3"/>
  </w:footnote>
  <w:footnote w:type="continuationSeparator" w:id="0">
    <w:p w:rsidR="004834B3" w:rsidRDefault="004834B3">
      <w:r>
        <w:continuationSeparator/>
      </w:r>
    </w:p>
    <w:p w:rsidR="004834B3" w:rsidRDefault="004834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C1"/>
    <w:rsid w:val="00010B25"/>
    <w:rsid w:val="00030A7C"/>
    <w:rsid w:val="001F1CC1"/>
    <w:rsid w:val="004834B3"/>
    <w:rsid w:val="00511DB1"/>
    <w:rsid w:val="005478E2"/>
    <w:rsid w:val="00690AA4"/>
    <w:rsid w:val="007111B3"/>
    <w:rsid w:val="008353F7"/>
    <w:rsid w:val="00902025"/>
    <w:rsid w:val="009F5416"/>
    <w:rsid w:val="00BE448B"/>
    <w:rsid w:val="00EE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4750CA"/>
  <w15:chartTrackingRefBased/>
  <w15:docId w15:val="{857AD67B-5840-43FF-982E-8591D4D5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%20Noone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57DB5E0E7646408F49C76EBFC79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F188-D804-4375-9CCB-B88AE1D44E39}"/>
      </w:docPartPr>
      <w:docPartBody>
        <w:p w:rsidR="00037C21" w:rsidRDefault="00625D45">
          <w:pPr>
            <w:pStyle w:val="E157DB5E0E7646408F49C76EBFC799F0"/>
          </w:pPr>
          <w:r>
            <w:t>[company name]</w:t>
          </w:r>
        </w:p>
      </w:docPartBody>
    </w:docPart>
    <w:docPart>
      <w:docPartPr>
        <w:name w:val="5A84E8B0B0B84B4F94A7D3D80A594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420D9-5D00-440E-B847-7121FC28C42C}"/>
      </w:docPartPr>
      <w:docPartBody>
        <w:p w:rsidR="00037C21" w:rsidRDefault="00625D45">
          <w:pPr>
            <w:pStyle w:val="5A84E8B0B0B84B4F94A7D3D80A594703"/>
          </w:pPr>
          <w:r>
            <w:t>[Company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D45"/>
    <w:rsid w:val="00037C21"/>
    <w:rsid w:val="00625D45"/>
    <w:rsid w:val="00AC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59395B1BB2414F95688F3F9EF53E5A">
    <w:name w:val="9959395B1BB2414F95688F3F9EF53E5A"/>
  </w:style>
  <w:style w:type="paragraph" w:customStyle="1" w:styleId="00B2DF6631C8424DA5749B9B2D8EB431">
    <w:name w:val="00B2DF6631C8424DA5749B9B2D8EB431"/>
  </w:style>
  <w:style w:type="paragraph" w:customStyle="1" w:styleId="3CAC70065CD44F2299EA504DFB04AC01">
    <w:name w:val="3CAC70065CD44F2299EA504DFB04AC01"/>
  </w:style>
  <w:style w:type="paragraph" w:customStyle="1" w:styleId="F555805D57D84DE68EA84325F5A99915">
    <w:name w:val="F555805D57D84DE68EA84325F5A99915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BC5E40DBB6514261B0E1983AE87FA7A5">
    <w:name w:val="BC5E40DBB6514261B0E1983AE87FA7A5"/>
  </w:style>
  <w:style w:type="paragraph" w:customStyle="1" w:styleId="AEE64920158B48929400D447B63870FA">
    <w:name w:val="AEE64920158B48929400D447B63870FA"/>
  </w:style>
  <w:style w:type="paragraph" w:customStyle="1" w:styleId="01812D89550C442488890E553CD1606A">
    <w:name w:val="01812D89550C442488890E553CD1606A"/>
  </w:style>
  <w:style w:type="paragraph" w:customStyle="1" w:styleId="3B5B019A9A754E748B19817F23305C1C">
    <w:name w:val="3B5B019A9A754E748B19817F23305C1C"/>
  </w:style>
  <w:style w:type="paragraph" w:customStyle="1" w:styleId="8C8F39E7899E4CF4914677EAF284722E">
    <w:name w:val="8C8F39E7899E4CF4914677EAF284722E"/>
  </w:style>
  <w:style w:type="paragraph" w:customStyle="1" w:styleId="33D10D542F604128930B24D68BF88AAD">
    <w:name w:val="33D10D542F604128930B24D68BF88AAD"/>
  </w:style>
  <w:style w:type="paragraph" w:customStyle="1" w:styleId="919A874C3B444C96A587FC1C344B2A90">
    <w:name w:val="919A874C3B444C96A587FC1C344B2A90"/>
  </w:style>
  <w:style w:type="paragraph" w:customStyle="1" w:styleId="53CA3BA737BB43BAB7ED4E957A0D3D5F">
    <w:name w:val="53CA3BA737BB43BAB7ED4E957A0D3D5F"/>
  </w:style>
  <w:style w:type="paragraph" w:customStyle="1" w:styleId="E157DB5E0E7646408F49C76EBFC799F0">
    <w:name w:val="E157DB5E0E7646408F49C76EBFC799F0"/>
  </w:style>
  <w:style w:type="paragraph" w:customStyle="1" w:styleId="5A84E8B0B0B84B4F94A7D3D80A594703">
    <w:name w:val="5A84E8B0B0B84B4F94A7D3D80A5947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2017-11-11T00:00:00</PublishDate>
  <Abstract/>
  <CompanyAddress>MANOONE@TCD.ie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42</TotalTime>
  <Pages>10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</vt:lpstr>
    </vt:vector>
  </TitlesOfParts>
  <Company>15319898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</dc:title>
  <dc:subject>CS3021</dc:subject>
  <dc:creator>Mark Noone</dc:creator>
  <cp:keywords/>
  <cp:lastModifiedBy>Mark Noone</cp:lastModifiedBy>
  <cp:revision>8</cp:revision>
  <dcterms:created xsi:type="dcterms:W3CDTF">2017-10-18T11:57:00Z</dcterms:created>
  <dcterms:modified xsi:type="dcterms:W3CDTF">2017-11-16T11:44:00Z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