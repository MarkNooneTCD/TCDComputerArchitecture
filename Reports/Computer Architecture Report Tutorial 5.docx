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410150343"/>
        <w:docPartObj>
          <w:docPartGallery w:val="Cover Pages"/>
          <w:docPartUnique/>
        </w:docPartObj>
      </w:sdtPr>
      <w:sdtEndPr>
        <w:rPr>
          <w:noProof/>
          <w:color w:val="775F55" w:themeColor="text2"/>
          <w:sz w:val="32"/>
          <w:szCs w:val="32"/>
        </w:rPr>
      </w:sdtEndPr>
      <w:sdtContent>
        <w:p w14:paraId="2F6DBC04" w14:textId="77777777" w:rsidR="007111B3" w:rsidRDefault="00BE448B">
          <w:pPr>
            <w:rPr>
              <w:noProof/>
              <w:color w:val="775F55" w:themeColor="text2"/>
              <w:sz w:val="32"/>
              <w:szCs w:val="40"/>
            </w:rPr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1" layoutInCell="1" allowOverlap="1" wp14:anchorId="711E87A4" wp14:editId="3B46A02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8418830</wp:posOffset>
                        </wp:positionV>
                      </mc:Fallback>
                    </mc:AlternateContent>
                    <wp:extent cx="5753100" cy="731520"/>
                    <wp:effectExtent l="0" t="0" r="0" b="11430"/>
                    <wp:wrapSquare wrapText="bothSides"/>
                    <wp:docPr id="35" name="Text Box 35" descr="Presenter, company name and addres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7315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DB98BC" w14:textId="77777777" w:rsidR="007111B3" w:rsidRDefault="00BE448B">
                                <w:pPr>
                                  <w:pStyle w:val="Subtitle"/>
                                </w:pPr>
                                <w:r>
                                  <w:t xml:space="preserve"> </w:t>
                                </w:r>
                                <w:sdt>
                                  <w:sdtPr>
                                    <w:alias w:val="Your Name"/>
                                    <w:tag w:val=""/>
                                    <w:id w:val="1570297104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Mark Noone</w:t>
                                    </w:r>
                                  </w:sdtContent>
                                </w:sdt>
                              </w:p>
                              <w:p w14:paraId="227F1C32" w14:textId="77777777" w:rsidR="007111B3" w:rsidRDefault="002E3B5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"/>
                                    <w:tag w:val=""/>
                                    <w:id w:val="733736139"/>
                                    <w:placeholder>
                                      <w:docPart w:val="E157DB5E0E7646408F49C76EBFC799F0"/>
                                    </w:placeholder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15319898</w:t>
                                    </w:r>
                                  </w:sdtContent>
                                </w:sdt>
                              </w:p>
                              <w:p w14:paraId="016970FA" w14:textId="77777777" w:rsidR="007111B3" w:rsidRDefault="002E3B5B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Company Address"/>
                                    <w:tag w:val=""/>
                                    <w:id w:val="-1515219664"/>
                                    <w:placeholder>
                                      <w:docPart w:val="5A84E8B0B0B84B4F94A7D3D80A594703"/>
                                    </w:placeholder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1F1CC1">
                                      <w:t>MANOONE@TCD.ie</w:t>
                                    </w:r>
                                  </w:sdtContent>
                                </w:sdt>
                                <w:r w:rsidR="00BE448B"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5" o:spid="_x0000_s1026" type="#_x0000_t202" alt="Presenter, company name and address" style="position:absolute;left:0;text-align:left;margin-left:401.8pt;margin-top:0;width:453pt;height:57.6pt;z-index:251661312;visibility:visible;mso-wrap-style:square;mso-width-percent:471;mso-height-percent:0;mso-top-percent:837;mso-wrap-distance-left:9pt;mso-wrap-distance-top:0;mso-wrap-distance-right:9pt;mso-wrap-distance-bottom:0;mso-position-horizontal:right;mso-position-horizontal-relative:margin;mso-position-vertical-relative:page;mso-width-percent:471;mso-height-percent: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" filled="f" stroked="f" strokeweight=".5pt">
                    <v:textbox inset="0,0,0,0">
                      <w:txbxContent>
                        <w:p w:rsidR="007111B3" w:rsidRDefault="00BE448B">
                          <w:pPr>
                            <w:pStyle w:val="Subtitle"/>
                          </w:pPr>
                          <w:r>
                            <w:t xml:space="preserve"> </w:t>
                          </w:r>
                          <w:sdt>
                            <w:sdtPr>
                              <w:alias w:val="Your Name"/>
                              <w:tag w:val=""/>
                              <w:id w:val="1570297104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1F1CC1">
                                <w:t>Mark Noone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"/>
                              <w:tag w:val=""/>
                              <w:id w:val="733736139"/>
                              <w:placeholder>
                                <w:docPart w:val="E157DB5E0E7646408F49C76EBFC799F0"/>
                              </w:placeholder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F1CC1">
                                <w:t>15319898</w:t>
                              </w:r>
                            </w:sdtContent>
                          </w:sdt>
                        </w:p>
                        <w:p w:rsidR="007111B3" w:rsidRDefault="00BE448B">
                          <w:pPr>
                            <w:pStyle w:val="Contactinfo"/>
                          </w:pPr>
                          <w:sdt>
                            <w:sdtPr>
                              <w:alias w:val="Company Address"/>
                              <w:tag w:val=""/>
                              <w:id w:val="-1515219664"/>
                              <w:placeholder>
                                <w:docPart w:val="5A84E8B0B0B84B4F94A7D3D80A594703"/>
                              </w:placeholder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1F1CC1">
                                <w:t>MANOONE@TCD.ie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1" layoutInCell="1" allowOverlap="1" wp14:anchorId="1F79EE14" wp14:editId="23AF31CF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4577680</wp:posOffset>
                    </wp:positionV>
                    <wp:extent cx="5522976" cy="525780"/>
                    <wp:effectExtent l="0" t="0" r="1905" b="6350"/>
                    <wp:wrapSquare wrapText="bothSides"/>
                    <wp:docPr id="37" name="Text Box 37" descr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22976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003DE6E" w14:textId="6864BC08" w:rsidR="007111B3" w:rsidRPr="001F1CC1" w:rsidRDefault="001F1CC1">
                                <w:pPr>
                                  <w:pStyle w:val="Logo"/>
                                  <w:rPr>
                                    <w:sz w:val="144"/>
                                  </w:rPr>
                                </w:pPr>
                                <w:r w:rsidRPr="001F1CC1">
                                  <w:rPr>
                                    <w:sz w:val="144"/>
                                  </w:rPr>
                                  <w:t>T</w:t>
                                </w:r>
                                <w:r w:rsidR="0013479F">
                                  <w:rPr>
                                    <w:sz w:val="144"/>
                                  </w:rPr>
                                  <w:t>utorial 5</w:t>
                                </w:r>
                              </w:p>
                              <w:sdt>
                                <w:sdtPr>
                                  <w:alias w:val="Title"/>
                                  <w:tag w:val=""/>
                                  <w:id w:val="-1364747280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F790F94" w14:textId="77777777" w:rsidR="007111B3" w:rsidRDefault="001F1CC1">
                                    <w:pPr>
                                      <w:pStyle w:val="Title"/>
                                    </w:pPr>
                                    <w:r>
                                      <w:t>COMPUTER ARCHITECTURE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itle"/>
                                  <w:tag w:val=""/>
                                  <w:id w:val="-126259527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579714" w14:textId="77777777" w:rsidR="007111B3" w:rsidRDefault="001F1CC1">
                                    <w:pPr>
                                      <w:pStyle w:val="Subtitle"/>
                                    </w:pPr>
                                    <w:r>
                                      <w:t>CS3021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1F79EE14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7" o:spid="_x0000_s1027" type="#_x0000_t202" alt="Title and subtitle" style="position:absolute;left:0;text-align:left;margin-left:383.7pt;margin-top:360.45pt;width:434.9pt;height:41.4pt;z-index:251660288;visibility:visible;mso-wrap-style:square;mso-width-percent:0;mso-height-percent:363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363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" filled="f" stroked="f" strokeweight=".5pt">
                    <v:textbox inset="0,0,0,0">
                      <w:txbxContent>
                        <w:p w14:paraId="7003DE6E" w14:textId="6864BC08" w:rsidR="007111B3" w:rsidRPr="001F1CC1" w:rsidRDefault="001F1CC1">
                          <w:pPr>
                            <w:pStyle w:val="Logo"/>
                            <w:rPr>
                              <w:sz w:val="144"/>
                            </w:rPr>
                          </w:pPr>
                          <w:r w:rsidRPr="001F1CC1">
                            <w:rPr>
                              <w:sz w:val="144"/>
                            </w:rPr>
                            <w:t>T</w:t>
                          </w:r>
                          <w:r w:rsidR="0013479F">
                            <w:rPr>
                              <w:sz w:val="144"/>
                            </w:rPr>
                            <w:t>utorial 5</w:t>
                          </w:r>
                        </w:p>
                        <w:sdt>
                          <w:sdtPr>
                            <w:alias w:val="Title"/>
                            <w:tag w:val=""/>
                            <w:id w:val="-1364747280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5F790F94" w14:textId="77777777" w:rsidR="007111B3" w:rsidRDefault="001F1CC1">
                              <w:pPr>
                                <w:pStyle w:val="Title"/>
                              </w:pPr>
                              <w:r>
                                <w:t>COMPUTER ARCHITECTURE</w:t>
                              </w:r>
                            </w:p>
                          </w:sdtContent>
                        </w:sdt>
                        <w:sdt>
                          <w:sdtPr>
                            <w:alias w:val="Subtitle"/>
                            <w:tag w:val=""/>
                            <w:id w:val="-126259527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579714" w14:textId="77777777" w:rsidR="007111B3" w:rsidRDefault="001F1CC1">
                              <w:pPr>
                                <w:pStyle w:val="Subtitle"/>
                              </w:pPr>
                              <w:r>
                                <w:t>CS3021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1" layoutInCell="1" allowOverlap="1" wp14:anchorId="1316A30D" wp14:editId="6679DC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915035</wp:posOffset>
                        </wp:positionV>
                      </mc:Fallback>
                    </mc:AlternateContent>
                    <wp:extent cx="3660775" cy="299720"/>
                    <wp:effectExtent l="0" t="0" r="0" b="0"/>
                    <wp:wrapSquare wrapText="bothSides"/>
                    <wp:docPr id="33" name="Text Box 33" descr="Version number and dat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299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Date"/>
                                  <w:tag w:val=""/>
                                  <w:id w:val="100124212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11-2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3326E07" w14:textId="77777777" w:rsidR="007111B3" w:rsidRDefault="00464B52">
                                    <w:pPr>
                                      <w:pStyle w:val="Subtitle"/>
                                    </w:pPr>
                                    <w:r>
                                      <w:t>November 22</w:t>
                                    </w:r>
                                    <w:r w:rsidR="001F1CC1">
                                      <w:t>, 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47100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316A30D" id="Text Box 33" o:spid="_x0000_s1028" type="#_x0000_t202" alt="Version number and date" style="position:absolute;left:0;text-align:left;margin-left:237.05pt;margin-top:0;width:288.25pt;height:23.6pt;z-index:251662336;visibility:visible;mso-wrap-style:square;mso-width-percent:471;mso-height-percent:363;mso-top-percent:91;mso-wrap-distance-left:9pt;mso-wrap-distance-top:0;mso-wrap-distance-right:9pt;mso-wrap-distance-bottom:0;mso-position-horizontal:right;mso-position-horizontal-relative:margin;mso-position-vertical-relative:page;mso-width-percent:471;mso-height-percent:363;mso-top-percent:91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Date"/>
                            <w:tag w:val=""/>
                            <w:id w:val="100124212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11-2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3326E07" w14:textId="77777777" w:rsidR="007111B3" w:rsidRDefault="00464B52">
                              <w:pPr>
                                <w:pStyle w:val="Subtitle"/>
                              </w:pPr>
                              <w:r>
                                <w:t>November 22</w:t>
                              </w:r>
                              <w:r w:rsidR="001F1CC1">
                                <w:t>, 2017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  <w10:anchorlock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195FD8" wp14:editId="247ECF77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349250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38" name="Group 38" title="Decorative sidebar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39" name="Rectangle 39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0" name="Rectangle 40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 xmlns:w16se="http://schemas.microsoft.com/office/word/2015/wordml/sym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<w:pict>
                  <v:group w14:anchorId="3AD3D0FA" id="Group 38" o:spid="_x0000_s1026" alt="Title: Decorative sidebar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">
                    <v:rect id="Rectangle 39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" fillcolor="#dd8047 [3205]" stroked="f" strokeweight="1pt"/>
                    <v:rect id="Rectangle 4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" fillcolor="#94b6d2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color w:val="775F55" w:themeColor="text2"/>
              <w:sz w:val="32"/>
              <w:szCs w:val="32"/>
            </w:rPr>
            <w:br w:type="page"/>
          </w:r>
        </w:p>
      </w:sdtContent>
    </w:sdt>
    <w:p w14:paraId="1FD2B2B5" w14:textId="122ABC14" w:rsidR="007111B3" w:rsidRDefault="00B225BA" w:rsidP="00B225BA">
      <w:pPr>
        <w:pStyle w:val="Heading2"/>
      </w:pPr>
      <w:r>
        <w:lastRenderedPageBreak/>
        <w:t>Question 1</w:t>
      </w:r>
    </w:p>
    <w:p w14:paraId="0C7E12FA" w14:textId="3412E3A5" w:rsidR="00B225BA" w:rsidRDefault="00B225BA" w:rsidP="00B225BA">
      <w:pPr>
        <w:pStyle w:val="Heading3"/>
      </w:pPr>
      <w:r>
        <w:t>Part 1</w:t>
      </w:r>
    </w:p>
    <w:p w14:paraId="36FD675C" w14:textId="5731AC6B" w:rsidR="00B225BA" w:rsidRDefault="00D17CCC" w:rsidP="00B225BA">
      <w:r>
        <w:tab/>
      </w:r>
      <w:r w:rsidR="004455BE">
        <w:t>Page</w:t>
      </w:r>
      <w:r w:rsidR="00357B5C">
        <w:t xml:space="preserve"> </w:t>
      </w:r>
      <w:r w:rsidR="004455BE">
        <w:t xml:space="preserve">Sizes: </w:t>
      </w:r>
      <w:r>
        <w:t>4K and 8K pages</w:t>
      </w:r>
    </w:p>
    <w:p w14:paraId="73B5BD3B" w14:textId="77777777" w:rsidR="00D17CCC" w:rsidRPr="00B225BA" w:rsidRDefault="00D17CCC" w:rsidP="00B225BA"/>
    <w:p w14:paraId="0912DF73" w14:textId="396B163B" w:rsidR="00B225BA" w:rsidRDefault="00B225BA" w:rsidP="00B225BA">
      <w:pPr>
        <w:pStyle w:val="Heading3"/>
      </w:pPr>
      <w:r>
        <w:t>Part 2</w:t>
      </w:r>
    </w:p>
    <w:p w14:paraId="237B9441" w14:textId="211EBE2C" w:rsidR="004455BE" w:rsidRPr="004455BE" w:rsidRDefault="004455BE" w:rsidP="004455BE">
      <w:r>
        <w:tab/>
      </w:r>
      <w:r w:rsidR="0057296E">
        <w:t>512</w:t>
      </w:r>
      <w:bookmarkStart w:id="0" w:name="_GoBack"/>
      <w:bookmarkEnd w:id="0"/>
    </w:p>
    <w:p w14:paraId="32730E69" w14:textId="77777777" w:rsidR="00B225BA" w:rsidRPr="00B225BA" w:rsidRDefault="00B225BA" w:rsidP="00B225BA"/>
    <w:p w14:paraId="53B3F281" w14:textId="37602FD0" w:rsidR="00B225BA" w:rsidRDefault="00B225BA" w:rsidP="00B225BA">
      <w:pPr>
        <w:pStyle w:val="Heading3"/>
      </w:pPr>
      <w:r>
        <w:t>Part 3</w:t>
      </w:r>
    </w:p>
    <w:p w14:paraId="02FCB1C2" w14:textId="77777777" w:rsidR="00B225BA" w:rsidRPr="00B225BA" w:rsidRDefault="00B225BA" w:rsidP="00B225BA"/>
    <w:p w14:paraId="5C40A754" w14:textId="0D78227A" w:rsidR="00B225BA" w:rsidRDefault="00B225BA" w:rsidP="00B225BA">
      <w:pPr>
        <w:pStyle w:val="Heading3"/>
      </w:pPr>
      <w:r>
        <w:t>Part 4</w:t>
      </w:r>
    </w:p>
    <w:p w14:paraId="333C0A43" w14:textId="77777777" w:rsidR="00B225BA" w:rsidRPr="00B225BA" w:rsidRDefault="00B225BA" w:rsidP="00B225BA"/>
    <w:p w14:paraId="0017006E" w14:textId="2777B8E8" w:rsidR="00B225BA" w:rsidRDefault="00B225BA" w:rsidP="00B225BA">
      <w:pPr>
        <w:pStyle w:val="Heading3"/>
      </w:pPr>
      <w:r>
        <w:t>Part 5</w:t>
      </w:r>
    </w:p>
    <w:p w14:paraId="21627B52" w14:textId="77777777" w:rsidR="00B225BA" w:rsidRPr="00B225BA" w:rsidRDefault="00B225BA" w:rsidP="00B225BA"/>
    <w:sectPr w:rsidR="00B225BA" w:rsidRPr="00B225BA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852E0" w14:textId="77777777" w:rsidR="002E3B5B" w:rsidRDefault="002E3B5B">
      <w:r>
        <w:separator/>
      </w:r>
    </w:p>
    <w:p w14:paraId="03503F8F" w14:textId="77777777" w:rsidR="002E3B5B" w:rsidRDefault="002E3B5B"/>
  </w:endnote>
  <w:endnote w:type="continuationSeparator" w:id="0">
    <w:p w14:paraId="601604F8" w14:textId="77777777" w:rsidR="002E3B5B" w:rsidRDefault="002E3B5B">
      <w:r>
        <w:continuationSeparator/>
      </w:r>
    </w:p>
    <w:p w14:paraId="47C990A9" w14:textId="77777777" w:rsidR="002E3B5B" w:rsidRDefault="002E3B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7111B3" w14:paraId="53E54839" w14:textId="77777777">
      <w:sdt>
        <w:sdtPr>
          <w:alias w:val="Date"/>
          <w:tag w:val=""/>
          <w:id w:val="-600561709"/>
          <w:dataBinding w:prefixMappings="xmlns:ns0='http://schemas.microsoft.com/office/2006/coverPageProps' " w:xpath="/ns0:CoverPageProperties[1]/ns0:PublishDate[1]" w:storeItemID="{55AF091B-3C7A-41E3-B477-F2FDAA23CFDA}"/>
          <w:date w:fullDate="2017-11-22T00:00:00Z">
            <w:dateFormat w:val="M/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750" w:type="pct"/>
            </w:tcPr>
            <w:p w14:paraId="258F0175" w14:textId="61D696DC" w:rsidR="007111B3" w:rsidRDefault="00464B52">
              <w:pPr>
                <w:pStyle w:val="Footer"/>
              </w:pPr>
              <w:r>
                <w:t>11/22/2017</w:t>
              </w:r>
            </w:p>
          </w:tc>
        </w:sdtContent>
      </w:sdt>
      <w:sdt>
        <w:sdtPr>
          <w:alias w:val="Title"/>
          <w:tag w:val=""/>
          <w:id w:val="1374816167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3500" w:type="pct"/>
            </w:tcPr>
            <w:p w14:paraId="7A379993" w14:textId="77777777" w:rsidR="007111B3" w:rsidRDefault="001F1CC1">
              <w:pPr>
                <w:pStyle w:val="Footer"/>
                <w:jc w:val="center"/>
              </w:pPr>
              <w:r>
                <w:t>COMPUTER ARCHITECTURE</w:t>
              </w:r>
            </w:p>
          </w:tc>
        </w:sdtContent>
      </w:sdt>
      <w:tc>
        <w:tcPr>
          <w:tcW w:w="750" w:type="pct"/>
        </w:tcPr>
        <w:p w14:paraId="420BA5D2" w14:textId="77777777" w:rsidR="007111B3" w:rsidRDefault="00BE448B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57296E">
            <w:rPr>
              <w:noProof/>
            </w:rPr>
            <w:t>1</w:t>
          </w:r>
          <w:r>
            <w:fldChar w:fldCharType="end"/>
          </w:r>
        </w:p>
      </w:tc>
    </w:tr>
  </w:tbl>
  <w:p w14:paraId="1E1091DE" w14:textId="77777777" w:rsidR="007111B3" w:rsidRDefault="007111B3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A3AE39" w14:textId="77777777" w:rsidR="002E3B5B" w:rsidRDefault="002E3B5B">
      <w:r>
        <w:separator/>
      </w:r>
    </w:p>
    <w:p w14:paraId="1C5F9A66" w14:textId="77777777" w:rsidR="002E3B5B" w:rsidRDefault="002E3B5B"/>
  </w:footnote>
  <w:footnote w:type="continuationSeparator" w:id="0">
    <w:p w14:paraId="5FE56D03" w14:textId="77777777" w:rsidR="002E3B5B" w:rsidRDefault="002E3B5B">
      <w:r>
        <w:continuationSeparator/>
      </w:r>
    </w:p>
    <w:p w14:paraId="7F93FFED" w14:textId="77777777" w:rsidR="002E3B5B" w:rsidRDefault="002E3B5B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CC1"/>
    <w:rsid w:val="0013479F"/>
    <w:rsid w:val="001F1CC1"/>
    <w:rsid w:val="002E3B5B"/>
    <w:rsid w:val="00357B5C"/>
    <w:rsid w:val="004455BE"/>
    <w:rsid w:val="00464B52"/>
    <w:rsid w:val="00545DD1"/>
    <w:rsid w:val="005478E2"/>
    <w:rsid w:val="0057296E"/>
    <w:rsid w:val="007111B3"/>
    <w:rsid w:val="00B225BA"/>
    <w:rsid w:val="00B6363E"/>
    <w:rsid w:val="00BE448B"/>
    <w:rsid w:val="00D1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502C3A"/>
  <w15:chartTrackingRefBased/>
  <w15:docId w15:val="{857AD67B-5840-43FF-982E-8591D4D54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80865A" w:themeColor="accent3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94B6D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DD8047" w:themeColor="accent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aps/>
      <w:color w:val="80865A" w:themeColor="accent3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0"/>
      <w:jc w:val="right"/>
    </w:pPr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DD8047" w:themeColor="accent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left w:w="108" w:type="dxa"/>
        <w:bottom w:w="29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4" w:space="0" w:color="94B6D2" w:themeColor="accent1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left w:w="108" w:type="dxa"/>
        <w:bottom w:w="29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pPr>
      <w:spacing w:after="1440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ark%20Noone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45"/>
    <w:rsid w:val="00625D45"/>
    <w:rsid w:val="00A11E31"/>
    <w:rsid w:val="00A4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959395B1BB2414F95688F3F9EF53E5A">
    <w:name w:val="9959395B1BB2414F95688F3F9EF53E5A"/>
  </w:style>
  <w:style w:type="paragraph" w:customStyle="1" w:styleId="00B2DF6631C8424DA5749B9B2D8EB431">
    <w:name w:val="00B2DF6631C8424DA5749B9B2D8EB431"/>
  </w:style>
  <w:style w:type="paragraph" w:customStyle="1" w:styleId="3CAC70065CD44F2299EA504DFB04AC01">
    <w:name w:val="3CAC70065CD44F2299EA504DFB04AC01"/>
  </w:style>
  <w:style w:type="paragraph" w:customStyle="1" w:styleId="F555805D57D84DE68EA84325F5A99915">
    <w:name w:val="F555805D57D84DE68EA84325F5A99915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BC5E40DBB6514261B0E1983AE87FA7A5">
    <w:name w:val="BC5E40DBB6514261B0E1983AE87FA7A5"/>
  </w:style>
  <w:style w:type="paragraph" w:customStyle="1" w:styleId="AEE64920158B48929400D447B63870FA">
    <w:name w:val="AEE64920158B48929400D447B63870FA"/>
  </w:style>
  <w:style w:type="paragraph" w:customStyle="1" w:styleId="01812D89550C442488890E553CD1606A">
    <w:name w:val="01812D89550C442488890E553CD1606A"/>
  </w:style>
  <w:style w:type="paragraph" w:customStyle="1" w:styleId="3B5B019A9A754E748B19817F23305C1C">
    <w:name w:val="3B5B019A9A754E748B19817F23305C1C"/>
  </w:style>
  <w:style w:type="paragraph" w:customStyle="1" w:styleId="8C8F39E7899E4CF4914677EAF284722E">
    <w:name w:val="8C8F39E7899E4CF4914677EAF284722E"/>
  </w:style>
  <w:style w:type="paragraph" w:customStyle="1" w:styleId="33D10D542F604128930B24D68BF88AAD">
    <w:name w:val="33D10D542F604128930B24D68BF88AAD"/>
  </w:style>
  <w:style w:type="paragraph" w:customStyle="1" w:styleId="919A874C3B444C96A587FC1C344B2A90">
    <w:name w:val="919A874C3B444C96A587FC1C344B2A90"/>
  </w:style>
  <w:style w:type="paragraph" w:customStyle="1" w:styleId="53CA3BA737BB43BAB7ED4E957A0D3D5F">
    <w:name w:val="53CA3BA737BB43BAB7ED4E957A0D3D5F"/>
  </w:style>
  <w:style w:type="paragraph" w:customStyle="1" w:styleId="E157DB5E0E7646408F49C76EBFC799F0">
    <w:name w:val="E157DB5E0E7646408F49C76EBFC799F0"/>
  </w:style>
  <w:style w:type="paragraph" w:customStyle="1" w:styleId="5A84E8B0B0B84B4F94A7D3D80A594703">
    <w:name w:val="5A84E8B0B0B84B4F94A7D3D80A5947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2017-11-22T00:00:00</PublishDate>
  <Abstract/>
  <CompanyAddress>MANOONE@TCD.ie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F29840-ED91-4B8B-89A3-204E03A550E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C:\Users\Mark Noone\AppData\Roaming\Microsoft\Templates\Project communication plan.dotx</Template>
  <TotalTime>3</TotalTime>
  <Pages>2</Pages>
  <Words>13</Words>
  <Characters>80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Communication Plan</vt:lpstr>
    </vt:vector>
  </TitlesOfParts>
  <Company>15319898</Company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ARCHITECTURE</dc:title>
  <dc:subject>CS3021</dc:subject>
  <dc:creator>Mark Noone</dc:creator>
  <cp:keywords/>
  <cp:lastModifiedBy>Mark Noone</cp:lastModifiedBy>
  <cp:revision>10</cp:revision>
  <dcterms:created xsi:type="dcterms:W3CDTF">2017-11-22T15:26:00Z</dcterms:created>
  <dcterms:modified xsi:type="dcterms:W3CDTF">2017-11-22T15:34:00Z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TC039920449991</vt:lpwstr>
  </property>
</Properties>
</file>